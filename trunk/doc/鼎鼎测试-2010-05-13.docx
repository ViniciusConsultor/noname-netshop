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2ACF2" w14:textId="77777777" w:rsidR="00605E6E" w:rsidRPr="00F86C39" w:rsidRDefault="00605E6E" w:rsidP="00605E6E">
      <w:pPr>
        <w:numPr>
          <w:ilvl w:val="0"/>
          <w:numId w:val="2"/>
        </w:numPr>
        <w:rPr>
          <w:color w:val="0070C0"/>
        </w:rPr>
      </w:pPr>
      <w:r w:rsidRPr="00F86C39">
        <w:rPr>
          <w:rFonts w:hint="eastAsia"/>
          <w:color w:val="0070C0"/>
        </w:rPr>
        <w:t>增加帮助中心页面：《鼎鼎商城用户协议》，添加链接到注册按钮上方</w:t>
      </w:r>
    </w:p>
    <w:p w14:paraId="36818D17" w14:textId="18FAB486" w:rsidR="00605E6E" w:rsidRPr="00C20F2E" w:rsidRDefault="00605E6E" w:rsidP="00605E6E">
      <w:pPr>
        <w:numPr>
          <w:ilvl w:val="0"/>
          <w:numId w:val="2"/>
        </w:numPr>
        <w:rPr>
          <w:color w:val="000000"/>
        </w:rPr>
      </w:pPr>
      <w:r w:rsidRPr="00C20F2E">
        <w:rPr>
          <w:rFonts w:hint="eastAsia"/>
          <w:color w:val="000000"/>
        </w:rPr>
        <w:t>资讯最终页面投票和评论时提示请先登录后应该跳转到登录页面；</w:t>
      </w:r>
    </w:p>
    <w:p w14:paraId="230E88A5" w14:textId="76AE5A50" w:rsidR="00605E6E" w:rsidRPr="00C20F2E" w:rsidRDefault="00605E6E" w:rsidP="00605E6E">
      <w:pPr>
        <w:numPr>
          <w:ilvl w:val="0"/>
          <w:numId w:val="2"/>
        </w:numPr>
        <w:rPr>
          <w:color w:val="000000"/>
        </w:rPr>
      </w:pPr>
      <w:r w:rsidRPr="00C20F2E">
        <w:rPr>
          <w:rFonts w:hint="eastAsia"/>
          <w:color w:val="000000"/>
        </w:rPr>
        <w:t>后台回复商品回复保存按钮应该改成回复，现在点击一次会有两条记录，并且记录没有清空；</w:t>
      </w:r>
      <w:r w:rsidRPr="00C20F2E">
        <w:rPr>
          <w:rFonts w:hint="eastAsia"/>
          <w:color w:val="000000"/>
        </w:rPr>
        <w:t xml:space="preserve"> </w:t>
      </w:r>
      <w:r w:rsidR="00395BCC">
        <w:rPr>
          <w:rFonts w:hint="eastAsia"/>
          <w:color w:val="000000"/>
        </w:rPr>
        <w:t>（</w:t>
      </w:r>
      <w:r w:rsidR="00395BCC">
        <w:rPr>
          <w:rFonts w:hint="eastAsia"/>
        </w:rPr>
        <w:t>回复字段中标题和内容重复，提交后清空输入框</w:t>
      </w:r>
      <w:r w:rsidR="00395BCC">
        <w:rPr>
          <w:rFonts w:hint="eastAsia"/>
          <w:color w:val="000000"/>
        </w:rPr>
        <w:t>）</w:t>
      </w:r>
    </w:p>
    <w:p w14:paraId="7F9CDAE2" w14:textId="19CB999D" w:rsidR="00605E6E" w:rsidRPr="00C20F2E" w:rsidRDefault="00605E6E" w:rsidP="00605E6E">
      <w:pPr>
        <w:numPr>
          <w:ilvl w:val="0"/>
          <w:numId w:val="2"/>
        </w:numPr>
        <w:rPr>
          <w:color w:val="000000"/>
        </w:rPr>
      </w:pPr>
      <w:r w:rsidRPr="00C20F2E">
        <w:rPr>
          <w:rFonts w:hint="eastAsia"/>
          <w:color w:val="000000"/>
        </w:rPr>
        <w:t>商品咨询前台提交咨询时没有标题，后台查看回复咨询时有标题，这个需要统一一下；</w:t>
      </w:r>
      <w:r w:rsidRPr="00C20F2E">
        <w:rPr>
          <w:rFonts w:hint="eastAsia"/>
          <w:color w:val="000000"/>
        </w:rPr>
        <w:t xml:space="preserve"> </w:t>
      </w:r>
    </w:p>
    <w:p w14:paraId="3F86121A" w14:textId="09AB4DBD" w:rsidR="00605E6E" w:rsidRPr="000937C2" w:rsidRDefault="00605E6E" w:rsidP="00605E6E">
      <w:pPr>
        <w:numPr>
          <w:ilvl w:val="0"/>
          <w:numId w:val="2"/>
        </w:numPr>
        <w:rPr>
          <w:color w:val="0070C0"/>
        </w:rPr>
      </w:pPr>
      <w:r w:rsidRPr="000937C2">
        <w:rPr>
          <w:rFonts w:hint="eastAsia"/>
          <w:color w:val="0070C0"/>
        </w:rPr>
        <w:t>点击后台的评论管理</w:t>
      </w:r>
      <w:r w:rsidRPr="000937C2">
        <w:rPr>
          <w:color w:val="0070C0"/>
        </w:rPr>
        <w:t>—</w:t>
      </w:r>
      <w:proofErr w:type="gramStart"/>
      <w:r w:rsidRPr="000937C2">
        <w:rPr>
          <w:rFonts w:hint="eastAsia"/>
          <w:color w:val="0070C0"/>
        </w:rPr>
        <w:t>》</w:t>
      </w:r>
      <w:proofErr w:type="gramEnd"/>
      <w:r w:rsidRPr="000937C2">
        <w:rPr>
          <w:rFonts w:hint="eastAsia"/>
          <w:color w:val="0070C0"/>
        </w:rPr>
        <w:t>商品评论，出现发生错误请与技术人员联系；</w:t>
      </w:r>
    </w:p>
    <w:p w14:paraId="15714EFB" w14:textId="77777777" w:rsidR="00605E6E" w:rsidRPr="00C20F2E" w:rsidRDefault="00605E6E" w:rsidP="00605E6E">
      <w:pPr>
        <w:numPr>
          <w:ilvl w:val="0"/>
          <w:numId w:val="2"/>
        </w:numPr>
        <w:rPr>
          <w:color w:val="000000"/>
        </w:rPr>
      </w:pPr>
      <w:r w:rsidRPr="00C20F2E">
        <w:rPr>
          <w:rFonts w:hint="eastAsia"/>
          <w:color w:val="000000"/>
        </w:rPr>
        <w:t>用户退出登录后应该跳转到首页；</w:t>
      </w:r>
    </w:p>
    <w:p w14:paraId="0660EF27" w14:textId="0BD1FF11" w:rsidR="00C20F2E" w:rsidRPr="00F86C39" w:rsidRDefault="00C20F2E" w:rsidP="00C20F2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86C39">
        <w:rPr>
          <w:rFonts w:hint="eastAsia"/>
          <w:color w:val="FF0000"/>
        </w:rPr>
        <w:t>请选择排序方式那块，价格应该分出来是由高到底还是由低到高；</w:t>
      </w:r>
    </w:p>
    <w:p w14:paraId="3807A041" w14:textId="1232D385" w:rsidR="00C20F2E" w:rsidRPr="00F86C39" w:rsidRDefault="00C20F2E" w:rsidP="00C20F2E">
      <w:pPr>
        <w:pStyle w:val="a3"/>
        <w:numPr>
          <w:ilvl w:val="0"/>
          <w:numId w:val="2"/>
        </w:numPr>
        <w:ind w:firstLineChars="0"/>
        <w:rPr>
          <w:color w:val="FF0000"/>
          <w:szCs w:val="21"/>
        </w:rPr>
      </w:pPr>
      <w:r w:rsidRPr="00F86C39">
        <w:rPr>
          <w:rFonts w:hint="eastAsia"/>
          <w:color w:val="FF0000"/>
          <w:szCs w:val="21"/>
        </w:rPr>
        <w:t>话题可以提交，但是话题内容看不到，连</w:t>
      </w:r>
      <w:bookmarkStart w:id="0" w:name="_GoBack"/>
      <w:bookmarkEnd w:id="0"/>
      <w:r w:rsidRPr="00F86C39">
        <w:rPr>
          <w:rFonts w:hint="eastAsia"/>
          <w:color w:val="FF0000"/>
          <w:szCs w:val="21"/>
        </w:rPr>
        <w:t>接错误</w:t>
      </w:r>
    </w:p>
    <w:p w14:paraId="36EFBD5D" w14:textId="42E94C77" w:rsidR="00605E6E" w:rsidRPr="00395BCC" w:rsidRDefault="00C20F2E" w:rsidP="00C20F2E">
      <w:pPr>
        <w:pStyle w:val="a3"/>
        <w:numPr>
          <w:ilvl w:val="0"/>
          <w:numId w:val="2"/>
        </w:numPr>
        <w:ind w:firstLineChars="0"/>
        <w:rPr>
          <w:color w:val="0070C0"/>
          <w:szCs w:val="21"/>
        </w:rPr>
      </w:pPr>
      <w:r w:rsidRPr="00395BCC">
        <w:rPr>
          <w:color w:val="0070C0"/>
          <w:szCs w:val="21"/>
        </w:rPr>
        <w:t>底部的帮助信息现在还没有加上；</w:t>
      </w:r>
      <w:r w:rsidRPr="00395BCC">
        <w:rPr>
          <w:rFonts w:hint="eastAsia"/>
          <w:color w:val="0070C0"/>
          <w:szCs w:val="21"/>
        </w:rPr>
        <w:t>（帮助信息有好几十条，页面体系中提供的页面是三个，其他的没办法添加；）</w:t>
      </w:r>
    </w:p>
    <w:p w14:paraId="306F6F3E" w14:textId="2FD6F420" w:rsidR="00532194" w:rsidRDefault="00532194" w:rsidP="00C20F2E">
      <w:pPr>
        <w:pStyle w:val="a3"/>
        <w:numPr>
          <w:ilvl w:val="0"/>
          <w:numId w:val="2"/>
        </w:numPr>
        <w:ind w:firstLineChars="0"/>
        <w:rPr>
          <w:rFonts w:hint="eastAsia"/>
          <w:color w:val="0070C0"/>
          <w:szCs w:val="21"/>
        </w:rPr>
      </w:pPr>
      <w:r w:rsidRPr="000937C2">
        <w:rPr>
          <w:rFonts w:hint="eastAsia"/>
          <w:color w:val="0070C0"/>
          <w:szCs w:val="21"/>
        </w:rPr>
        <w:t>修改新闻资讯导航</w:t>
      </w:r>
      <w:r w:rsidRPr="000937C2">
        <w:rPr>
          <w:rFonts w:hint="eastAsia"/>
          <w:color w:val="0070C0"/>
          <w:szCs w:val="21"/>
        </w:rPr>
        <w:t>CSS</w:t>
      </w:r>
    </w:p>
    <w:p w14:paraId="3DE58DBE" w14:textId="77777777" w:rsidR="000937C2" w:rsidRDefault="000937C2" w:rsidP="000937C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商品图片上传上去都会变模糊；（测试过了不是图片质量的问题）</w:t>
      </w:r>
    </w:p>
    <w:p w14:paraId="2A7B777C" w14:textId="77777777" w:rsidR="000937C2" w:rsidRPr="000937C2" w:rsidRDefault="000937C2" w:rsidP="000937C2">
      <w:pPr>
        <w:numPr>
          <w:ilvl w:val="0"/>
          <w:numId w:val="2"/>
        </w:numPr>
        <w:rPr>
          <w:rFonts w:hint="eastAsia"/>
          <w:color w:val="0070C0"/>
        </w:rPr>
      </w:pPr>
      <w:r w:rsidRPr="000937C2">
        <w:rPr>
          <w:rFonts w:hint="eastAsia"/>
          <w:color w:val="0070C0"/>
        </w:rPr>
        <w:t>购物街页面可不可以在中间增加几块，现在是四块，如果增加到六块该怎么添加；（这个可以给我们说明一下，或者你们先加上；）</w:t>
      </w:r>
    </w:p>
    <w:p w14:paraId="5DA39222" w14:textId="513C1718" w:rsidR="000937C2" w:rsidRDefault="000937C2" w:rsidP="000937C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购物街页面商品分类导航中每个小类名称的字节需要加宽些，能排列整齐；如图显示较乱：</w:t>
      </w:r>
      <w:r>
        <w:rPr>
          <w:rFonts w:hint="eastAsia"/>
          <w:noProof/>
        </w:rPr>
        <w:drawing>
          <wp:inline distT="0" distB="0" distL="0" distR="0" wp14:editId="3A510510">
            <wp:extent cx="1734185" cy="1380490"/>
            <wp:effectExtent l="0" t="0" r="0" b="0"/>
            <wp:docPr id="3" name="图片 3" descr="截图1273830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38307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72A0422" w14:textId="77777777" w:rsidR="000937C2" w:rsidRPr="00395BCC" w:rsidRDefault="000937C2" w:rsidP="000937C2">
      <w:pPr>
        <w:numPr>
          <w:ilvl w:val="0"/>
          <w:numId w:val="2"/>
        </w:numPr>
        <w:rPr>
          <w:rFonts w:hint="eastAsia"/>
          <w:color w:val="0070C0"/>
        </w:rPr>
      </w:pPr>
      <w:hyperlink r:id="rId9" w:history="1">
        <w:r w:rsidRPr="00395BCC">
          <w:rPr>
            <w:rStyle w:val="a9"/>
            <w:color w:val="0070C0"/>
          </w:rPr>
          <w:t>http://dingding.uncc.cn//list-1.html</w:t>
        </w:r>
      </w:hyperlink>
      <w:r w:rsidRPr="00395BCC">
        <w:rPr>
          <w:rFonts w:hint="eastAsia"/>
          <w:color w:val="0070C0"/>
        </w:rPr>
        <w:t>这个页面现在排版是乱的；</w:t>
      </w:r>
    </w:p>
    <w:p w14:paraId="51ED67C3" w14:textId="38393AFF" w:rsidR="000937C2" w:rsidRPr="00395BCC" w:rsidRDefault="000937C2" w:rsidP="000937C2">
      <w:pPr>
        <w:numPr>
          <w:ilvl w:val="0"/>
          <w:numId w:val="2"/>
        </w:numPr>
        <w:rPr>
          <w:rFonts w:hint="eastAsia"/>
          <w:color w:val="C00000"/>
        </w:rPr>
      </w:pPr>
      <w:r w:rsidRPr="00395BCC">
        <w:rPr>
          <w:rFonts w:hint="eastAsia"/>
          <w:color w:val="C00000"/>
        </w:rPr>
        <w:t>后台商品列表搜索时，按照商品类别搜索出现以下状态，音响电器</w:t>
      </w:r>
      <w:r w:rsidRPr="00395BCC">
        <w:rPr>
          <w:rFonts w:hint="eastAsia"/>
          <w:color w:val="C00000"/>
        </w:rPr>
        <w:t>-</w:t>
      </w:r>
      <w:proofErr w:type="gramStart"/>
      <w:r w:rsidRPr="00395BCC">
        <w:rPr>
          <w:rFonts w:hint="eastAsia"/>
          <w:color w:val="C00000"/>
        </w:rPr>
        <w:t>》</w:t>
      </w:r>
      <w:proofErr w:type="gramEnd"/>
      <w:r w:rsidRPr="00395BCC">
        <w:rPr>
          <w:rFonts w:hint="eastAsia"/>
          <w:color w:val="C00000"/>
        </w:rPr>
        <w:t>娱乐音响中只有</w:t>
      </w:r>
      <w:proofErr w:type="gramStart"/>
      <w:r w:rsidRPr="00395BCC">
        <w:rPr>
          <w:rFonts w:hint="eastAsia"/>
          <w:color w:val="C00000"/>
        </w:rPr>
        <w:t>耳麦这个类</w:t>
      </w:r>
      <w:proofErr w:type="gramEnd"/>
      <w:r w:rsidRPr="00395BCC">
        <w:rPr>
          <w:rFonts w:hint="eastAsia"/>
          <w:color w:val="C00000"/>
        </w:rPr>
        <w:t>有产品；再点击音响电器不出下拉菜单如图：</w:t>
      </w:r>
      <w:r w:rsidRPr="00395BCC">
        <w:rPr>
          <w:rFonts w:hint="eastAsia"/>
          <w:noProof/>
          <w:color w:val="C00000"/>
        </w:rPr>
        <w:drawing>
          <wp:inline distT="0" distB="0" distL="0" distR="0" wp14:editId="6EBBDDCF">
            <wp:extent cx="2950210" cy="474345"/>
            <wp:effectExtent l="0" t="0" r="0" b="0"/>
            <wp:docPr id="2" name="图片 2" descr="截图127381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截图12738145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95BCC">
        <w:rPr>
          <w:rFonts w:hint="eastAsia"/>
          <w:noProof/>
          <w:color w:val="C00000"/>
        </w:rPr>
        <w:drawing>
          <wp:inline distT="0" distB="0" distL="0" distR="0" wp14:editId="09141E74">
            <wp:extent cx="2820670" cy="353695"/>
            <wp:effectExtent l="0" t="0" r="0" b="0"/>
            <wp:docPr id="1" name="图片 1" descr="截图127381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截图12738155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95BCC">
        <w:rPr>
          <w:rFonts w:hint="eastAsia"/>
          <w:color w:val="C00000"/>
        </w:rPr>
        <w:t>音响电器</w:t>
      </w:r>
      <w:r w:rsidRPr="00395BCC">
        <w:rPr>
          <w:rFonts w:hint="eastAsia"/>
          <w:color w:val="C00000"/>
        </w:rPr>
        <w:t>-</w:t>
      </w:r>
      <w:proofErr w:type="gramStart"/>
      <w:r w:rsidRPr="00395BCC">
        <w:rPr>
          <w:rFonts w:hint="eastAsia"/>
          <w:color w:val="C00000"/>
        </w:rPr>
        <w:t>》</w:t>
      </w:r>
      <w:proofErr w:type="gramEnd"/>
      <w:r w:rsidRPr="00395BCC">
        <w:rPr>
          <w:rFonts w:hint="eastAsia"/>
          <w:color w:val="C00000"/>
        </w:rPr>
        <w:t>发烧音响再后一级重复；</w:t>
      </w:r>
    </w:p>
    <w:p w14:paraId="1BB294C2" w14:textId="77777777" w:rsidR="000937C2" w:rsidRDefault="000937C2" w:rsidP="000937C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首页的投票，前天后台都存在问题；</w:t>
      </w:r>
    </w:p>
    <w:p w14:paraId="0C052EEA" w14:textId="51E9832A" w:rsidR="000937C2" w:rsidRPr="00395BCC" w:rsidRDefault="000937C2" w:rsidP="00395BCC">
      <w:pPr>
        <w:numPr>
          <w:ilvl w:val="0"/>
          <w:numId w:val="2"/>
        </w:numPr>
        <w:rPr>
          <w:color w:val="0070C0"/>
        </w:rPr>
      </w:pPr>
      <w:r w:rsidRPr="00395BCC">
        <w:rPr>
          <w:rFonts w:hint="eastAsia"/>
          <w:color w:val="0070C0"/>
        </w:rPr>
        <w:t>金榜资讯高端观察</w:t>
      </w:r>
      <w:proofErr w:type="gramStart"/>
      <w:r w:rsidRPr="00395BCC">
        <w:rPr>
          <w:rFonts w:hint="eastAsia"/>
          <w:color w:val="0070C0"/>
        </w:rPr>
        <w:t>版块</w:t>
      </w:r>
      <w:proofErr w:type="gramEnd"/>
      <w:r w:rsidRPr="00395BCC">
        <w:rPr>
          <w:rFonts w:hint="eastAsia"/>
          <w:color w:val="0070C0"/>
        </w:rPr>
        <w:t>资讯标题字数需要适当控制一下，现在如果字数太多就会换行；</w:t>
      </w:r>
    </w:p>
    <w:sectPr w:rsidR="000937C2" w:rsidRPr="00395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A0620" w14:textId="77777777" w:rsidR="00595275" w:rsidRDefault="00595275" w:rsidP="00F86C39">
      <w:r>
        <w:separator/>
      </w:r>
    </w:p>
  </w:endnote>
  <w:endnote w:type="continuationSeparator" w:id="0">
    <w:p w14:paraId="5EF05028" w14:textId="77777777" w:rsidR="00595275" w:rsidRDefault="00595275" w:rsidP="00F8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6347F" w14:textId="77777777" w:rsidR="00595275" w:rsidRDefault="00595275" w:rsidP="00F86C39">
      <w:r>
        <w:separator/>
      </w:r>
    </w:p>
  </w:footnote>
  <w:footnote w:type="continuationSeparator" w:id="0">
    <w:p w14:paraId="70689A35" w14:textId="77777777" w:rsidR="00595275" w:rsidRDefault="00595275" w:rsidP="00F86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062"/>
    <w:multiLevelType w:val="hybridMultilevel"/>
    <w:tmpl w:val="C28E3ABE"/>
    <w:lvl w:ilvl="0" w:tplc="C00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617A6"/>
    <w:multiLevelType w:val="hybridMultilevel"/>
    <w:tmpl w:val="FEA4772C"/>
    <w:lvl w:ilvl="0" w:tplc="5672D90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B2651E8"/>
    <w:multiLevelType w:val="hybridMultilevel"/>
    <w:tmpl w:val="178CC35A"/>
    <w:lvl w:ilvl="0" w:tplc="5E544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F7182A"/>
    <w:multiLevelType w:val="hybridMultilevel"/>
    <w:tmpl w:val="4FD63EF2"/>
    <w:lvl w:ilvl="0" w:tplc="150A68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6E"/>
    <w:rsid w:val="000937C2"/>
    <w:rsid w:val="00395BCC"/>
    <w:rsid w:val="00532194"/>
    <w:rsid w:val="00595275"/>
    <w:rsid w:val="00605E6E"/>
    <w:rsid w:val="00C20F2E"/>
    <w:rsid w:val="00E8270B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4AB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E6E"/>
    <w:pPr>
      <w:ind w:firstLineChars="200" w:firstLine="420"/>
    </w:pPr>
  </w:style>
  <w:style w:type="character" w:styleId="a4">
    <w:name w:val="annotation reference"/>
    <w:basedOn w:val="a0"/>
    <w:uiPriority w:val="99"/>
    <w:rsid w:val="00605E6E"/>
    <w:rPr>
      <w:sz w:val="21"/>
      <w:szCs w:val="21"/>
    </w:rPr>
  </w:style>
  <w:style w:type="paragraph" w:styleId="a5">
    <w:name w:val="annotation text"/>
    <w:basedOn w:val="a"/>
    <w:link w:val="Char"/>
    <w:uiPriority w:val="99"/>
    <w:rsid w:val="00605E6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5"/>
    <w:uiPriority w:val="99"/>
    <w:rsid w:val="00605E6E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05E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5E6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8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86C3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8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86C39"/>
    <w:rPr>
      <w:sz w:val="18"/>
      <w:szCs w:val="18"/>
    </w:rPr>
  </w:style>
  <w:style w:type="character" w:styleId="a9">
    <w:name w:val="Hyperlink"/>
    <w:basedOn w:val="a0"/>
    <w:rsid w:val="000937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E6E"/>
    <w:pPr>
      <w:ind w:firstLineChars="200" w:firstLine="420"/>
    </w:pPr>
  </w:style>
  <w:style w:type="character" w:styleId="a4">
    <w:name w:val="annotation reference"/>
    <w:basedOn w:val="a0"/>
    <w:uiPriority w:val="99"/>
    <w:rsid w:val="00605E6E"/>
    <w:rPr>
      <w:sz w:val="21"/>
      <w:szCs w:val="21"/>
    </w:rPr>
  </w:style>
  <w:style w:type="paragraph" w:styleId="a5">
    <w:name w:val="annotation text"/>
    <w:basedOn w:val="a"/>
    <w:link w:val="Char"/>
    <w:uiPriority w:val="99"/>
    <w:rsid w:val="00605E6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5"/>
    <w:uiPriority w:val="99"/>
    <w:rsid w:val="00605E6E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05E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5E6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8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86C3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8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86C39"/>
    <w:rPr>
      <w:sz w:val="18"/>
      <w:szCs w:val="18"/>
    </w:rPr>
  </w:style>
  <w:style w:type="character" w:styleId="a9">
    <w:name w:val="Hyperlink"/>
    <w:basedOn w:val="a0"/>
    <w:rsid w:val="00093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ingding.uncc.cn//list-1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599</Characters>
  <Application>Microsoft Office Word</Application>
  <DocSecurity>0</DocSecurity>
  <Lines>4</Lines>
  <Paragraphs>1</Paragraphs>
  <ScaleCrop>false</ScaleCrop>
  <Company>sina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4</cp:revision>
  <dcterms:created xsi:type="dcterms:W3CDTF">2010-05-13T12:05:00Z</dcterms:created>
  <dcterms:modified xsi:type="dcterms:W3CDTF">2010-05-17T01:52:00Z</dcterms:modified>
</cp:coreProperties>
</file>