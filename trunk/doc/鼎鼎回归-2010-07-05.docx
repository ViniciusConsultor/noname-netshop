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B3524" w14:textId="77777777" w:rsidR="00324421" w:rsidRPr="00B37FC7" w:rsidRDefault="00324421" w:rsidP="00324421">
      <w:pPr>
        <w:rPr>
          <w:b/>
        </w:rPr>
      </w:pPr>
      <w:r w:rsidRPr="00B37FC7">
        <w:rPr>
          <w:rFonts w:hint="eastAsia"/>
          <w:b/>
        </w:rPr>
        <w:t>已完成问题：</w:t>
      </w:r>
    </w:p>
    <w:p w14:paraId="4AC2A767" w14:textId="77777777" w:rsidR="00324421" w:rsidRDefault="00324421" w:rsidP="00324421">
      <w:r>
        <w:rPr>
          <w:rFonts w:hint="eastAsia"/>
        </w:rPr>
        <w:t>已添加新闻发布页面的</w:t>
      </w:r>
      <w:r>
        <w:rPr>
          <w:rFonts w:hint="eastAsia"/>
        </w:rPr>
        <w:t>CKFINDER</w:t>
      </w:r>
      <w:r>
        <w:rPr>
          <w:rFonts w:hint="eastAsia"/>
        </w:rPr>
        <w:t>，可在编辑器中上传图片</w:t>
      </w:r>
    </w:p>
    <w:p w14:paraId="289D07E4" w14:textId="77777777" w:rsidR="00324421" w:rsidRDefault="00324421" w:rsidP="00324421">
      <w:r>
        <w:rPr>
          <w:rFonts w:hint="eastAsia"/>
        </w:rPr>
        <w:t>已添加评论弹出层显示内容</w:t>
      </w:r>
    </w:p>
    <w:p w14:paraId="2B4477C4" w14:textId="77777777" w:rsidR="00DA3A34" w:rsidRDefault="00324421">
      <w:r>
        <w:rPr>
          <w:rFonts w:hint="eastAsia"/>
        </w:rPr>
        <w:t>已完成团购部分开发</w:t>
      </w:r>
    </w:p>
    <w:p w14:paraId="7CB36E0B" w14:textId="77777777" w:rsidR="00324421" w:rsidRDefault="00324421">
      <w:r>
        <w:rPr>
          <w:rFonts w:hint="eastAsia"/>
        </w:rPr>
        <w:t>已按照新的设计样式更改品牌</w:t>
      </w:r>
      <w:r>
        <w:rPr>
          <w:rFonts w:hint="eastAsia"/>
        </w:rPr>
        <w:t>HOME</w:t>
      </w:r>
      <w:r>
        <w:rPr>
          <w:rFonts w:hint="eastAsia"/>
        </w:rPr>
        <w:t>页面</w:t>
      </w:r>
    </w:p>
    <w:p w14:paraId="0A91A605" w14:textId="77777777" w:rsidR="00324421" w:rsidRDefault="00324421">
      <w:r>
        <w:rPr>
          <w:rFonts w:hint="eastAsia"/>
        </w:rPr>
        <w:t>已按照新的设计样式更改产品列表页</w:t>
      </w:r>
    </w:p>
    <w:p w14:paraId="109AB143" w14:textId="77777777" w:rsidR="00324421" w:rsidRDefault="00324421">
      <w:r>
        <w:rPr>
          <w:rFonts w:hint="eastAsia"/>
        </w:rPr>
        <w:t>已修复</w:t>
      </w:r>
      <w:r>
        <w:rPr>
          <w:rFonts w:hint="eastAsia"/>
        </w:rPr>
        <w:t>CMS</w:t>
      </w:r>
      <w:r>
        <w:rPr>
          <w:rFonts w:hint="eastAsia"/>
        </w:rPr>
        <w:t>页面列表翻页问题</w:t>
      </w:r>
    </w:p>
    <w:p w14:paraId="198F0799" w14:textId="77777777" w:rsidR="00324421" w:rsidRDefault="00324421"/>
    <w:p w14:paraId="1F232B29" w14:textId="77777777" w:rsidR="00324421" w:rsidRPr="00B37FC7" w:rsidRDefault="00324421">
      <w:pPr>
        <w:rPr>
          <w:b/>
        </w:rPr>
      </w:pPr>
      <w:bookmarkStart w:id="0" w:name="_GoBack"/>
      <w:r w:rsidRPr="00B37FC7">
        <w:rPr>
          <w:rFonts w:hint="eastAsia"/>
          <w:b/>
        </w:rPr>
        <w:t>剩余问题：</w:t>
      </w:r>
    </w:p>
    <w:bookmarkEnd w:id="0"/>
    <w:p w14:paraId="233B8EAD" w14:textId="0EDCEA01" w:rsidR="00324421" w:rsidRDefault="00324421">
      <w:r>
        <w:rPr>
          <w:rFonts w:hint="eastAsia"/>
        </w:rPr>
        <w:t>权限系统所有页面的梳理（发布系统中出现后台登陆页面属于权限系统梳理的问题，完成后即可正常发布</w:t>
      </w:r>
      <w:r w:rsidR="00BC48A7">
        <w:rPr>
          <w:rFonts w:hint="eastAsia"/>
        </w:rPr>
        <w:t>，另外团购部分管理功能将在权限梳理完成后添加</w:t>
      </w:r>
      <w:r>
        <w:rPr>
          <w:rFonts w:hint="eastAsia"/>
        </w:rPr>
        <w:t>）</w:t>
      </w:r>
    </w:p>
    <w:p w14:paraId="3EDD40F7" w14:textId="77777777" w:rsidR="00324421" w:rsidRPr="00324421" w:rsidRDefault="00324421">
      <w:r>
        <w:rPr>
          <w:rFonts w:hint="eastAsia"/>
        </w:rPr>
        <w:t>后台页面美化</w:t>
      </w:r>
    </w:p>
    <w:sectPr w:rsidR="00324421" w:rsidRPr="0032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21"/>
    <w:rsid w:val="00324421"/>
    <w:rsid w:val="00B37FC7"/>
    <w:rsid w:val="00BC48A7"/>
    <w:rsid w:val="00DA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A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sina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3</cp:revision>
  <dcterms:created xsi:type="dcterms:W3CDTF">2010-07-05T10:03:00Z</dcterms:created>
  <dcterms:modified xsi:type="dcterms:W3CDTF">2010-07-05T10:09:00Z</dcterms:modified>
</cp:coreProperties>
</file>