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B5810" w14:textId="77777777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请选择排序方式那块，价格应该分出来是由高到底还是由低到高；</w:t>
      </w:r>
    </w:p>
    <w:p w14:paraId="1E0E5301" w14:textId="0CBF70F8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产品三级页面中产品购买、收藏、对比中的“对比”不起作用；</w:t>
      </w:r>
      <w:r w:rsidRPr="000015F8">
        <w:rPr>
          <w:rFonts w:hint="eastAsia"/>
          <w:color w:val="000000"/>
        </w:rPr>
        <w:t xml:space="preserve"> </w:t>
      </w:r>
    </w:p>
    <w:p w14:paraId="26930423" w14:textId="77777777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商品最终页添加最近浏览商品</w:t>
      </w:r>
    </w:p>
    <w:p w14:paraId="2AFDABBE" w14:textId="551F03DF" w:rsidR="00971EF5" w:rsidRPr="000015F8" w:rsidRDefault="00971EF5" w:rsidP="00971EF5">
      <w:pPr>
        <w:pStyle w:val="a3"/>
        <w:numPr>
          <w:ilvl w:val="0"/>
          <w:numId w:val="1"/>
        </w:numPr>
        <w:ind w:firstLineChars="0"/>
        <w:rPr>
          <w:color w:val="000000"/>
        </w:rPr>
      </w:pPr>
      <w:r w:rsidRPr="000015F8">
        <w:rPr>
          <w:rFonts w:hint="eastAsia"/>
          <w:color w:val="000000"/>
        </w:rPr>
        <w:t>魔力世界购买后展示个人信息：联系人、电话、地址</w:t>
      </w:r>
    </w:p>
    <w:p w14:paraId="60B2535D" w14:textId="77777777" w:rsidR="00971EF5" w:rsidRPr="00176E90" w:rsidRDefault="00971EF5" w:rsidP="00971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76E90">
        <w:rPr>
          <w:rFonts w:hint="eastAsia"/>
          <w:color w:val="FF0000"/>
        </w:rPr>
        <w:t>后台修改商品品牌后跳转到点击编辑的那个页面，而不是品牌列表的首页；</w:t>
      </w:r>
    </w:p>
    <w:p w14:paraId="49597A14" w14:textId="77777777" w:rsidR="00971EF5" w:rsidRPr="000015F8" w:rsidRDefault="00971EF5" w:rsidP="00971EF5">
      <w:pPr>
        <w:ind w:left="360"/>
        <w:rPr>
          <w:color w:val="000000"/>
        </w:rPr>
      </w:pPr>
    </w:p>
    <w:p w14:paraId="6D08C0F8" w14:textId="77777777" w:rsidR="00971EF5" w:rsidRPr="000015F8" w:rsidRDefault="00971EF5" w:rsidP="00971EF5">
      <w:pPr>
        <w:ind w:left="360"/>
        <w:rPr>
          <w:color w:val="000000"/>
        </w:rPr>
      </w:pPr>
    </w:p>
    <w:p w14:paraId="03DFD625" w14:textId="77777777" w:rsidR="00971EF5" w:rsidRPr="000015F8" w:rsidRDefault="00971EF5" w:rsidP="00971EF5">
      <w:pPr>
        <w:ind w:left="360"/>
        <w:rPr>
          <w:color w:val="000000"/>
        </w:rPr>
      </w:pPr>
    </w:p>
    <w:p w14:paraId="7A1DD0EB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找回密码，邮箱找回。</w:t>
      </w:r>
    </w:p>
    <w:p w14:paraId="64E4B6B6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增加注册成功的欢迎发站内信</w:t>
      </w:r>
    </w:p>
    <w:p w14:paraId="35426153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站内信弹出浮层无法关闭</w:t>
      </w:r>
    </w:p>
    <w:p w14:paraId="4E9C74A2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commentRangeStart w:id="0"/>
      <w:r w:rsidRPr="009278A1">
        <w:rPr>
          <w:rFonts w:hint="eastAsia"/>
          <w:color w:val="000000"/>
        </w:rPr>
        <w:t>影音套装后台添加场景列表处的列表分页有问题；</w:t>
      </w:r>
      <w:commentRangeEnd w:id="0"/>
      <w:r w:rsidRPr="009278A1">
        <w:rPr>
          <w:rStyle w:val="a5"/>
          <w:rFonts w:ascii="Times New Roman" w:eastAsia="宋体" w:hAnsi="Times New Roman" w:cs="Times New Roman"/>
          <w:color w:val="000000"/>
        </w:rPr>
        <w:commentReference w:id="0"/>
      </w:r>
    </w:p>
    <w:p w14:paraId="63334FA1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管理后台，消息列表分页功能检查</w:t>
      </w:r>
    </w:p>
    <w:p w14:paraId="4282B917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“此商品暂时无法购买”提示具体错误内容，跳转至前一页（</w:t>
      </w:r>
      <w:r w:rsidRPr="009278A1">
        <w:rPr>
          <w:color w:val="000000"/>
        </w:rPr>
        <w:t>meta refresh=3</w:t>
      </w:r>
      <w:r w:rsidRPr="009278A1">
        <w:rPr>
          <w:rFonts w:hint="eastAsia"/>
          <w:color w:val="000000"/>
        </w:rPr>
        <w:t>）</w:t>
      </w:r>
    </w:p>
    <w:p w14:paraId="2C038CE3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</w:rPr>
        <w:t>后台添加用户公告的时候，应该有个提示，然后清空输入的数据。</w:t>
      </w:r>
    </w:p>
    <w:p w14:paraId="1F4098AA" w14:textId="77777777" w:rsidR="009278A1" w:rsidRPr="009278A1" w:rsidRDefault="009278A1" w:rsidP="009278A1">
      <w:pPr>
        <w:numPr>
          <w:ilvl w:val="0"/>
          <w:numId w:val="3"/>
        </w:numPr>
        <w:rPr>
          <w:color w:val="000000"/>
        </w:rPr>
      </w:pPr>
      <w:r w:rsidRPr="009278A1">
        <w:rPr>
          <w:rFonts w:hint="eastAsia"/>
          <w:color w:val="000000"/>
          <w:szCs w:val="21"/>
        </w:rPr>
        <w:t>后台管理，向经典解决方案中添加分类后，价格区间需要添加</w:t>
      </w:r>
      <w:proofErr w:type="spellStart"/>
      <w:r w:rsidRPr="009278A1">
        <w:rPr>
          <w:color w:val="000000"/>
          <w:szCs w:val="21"/>
        </w:rPr>
        <w:t>int</w:t>
      </w:r>
      <w:proofErr w:type="spellEnd"/>
      <w:r w:rsidRPr="009278A1">
        <w:rPr>
          <w:rFonts w:hint="eastAsia"/>
          <w:color w:val="000000"/>
          <w:szCs w:val="21"/>
        </w:rPr>
        <w:t>类</w:t>
      </w:r>
      <w:bookmarkStart w:id="1" w:name="_GoBack"/>
      <w:bookmarkEnd w:id="1"/>
      <w:r w:rsidRPr="009278A1">
        <w:rPr>
          <w:rFonts w:hint="eastAsia"/>
          <w:color w:val="000000"/>
          <w:szCs w:val="21"/>
        </w:rPr>
        <w:t>型验证</w:t>
      </w:r>
      <w:r w:rsidRPr="009278A1">
        <w:rPr>
          <w:color w:val="000000"/>
          <w:szCs w:val="21"/>
        </w:rPr>
        <w:br/>
      </w:r>
      <w:proofErr w:type="spellStart"/>
      <w:r w:rsidRPr="009278A1">
        <w:rPr>
          <w:color w:val="000000"/>
          <w:szCs w:val="21"/>
        </w:rPr>
        <w:t>NoName.NetShop.BackFlat</w:t>
      </w:r>
      <w:proofErr w:type="spellEnd"/>
      <w:r w:rsidRPr="009278A1">
        <w:rPr>
          <w:color w:val="000000"/>
          <w:szCs w:val="21"/>
        </w:rPr>
        <w:t>\Solution\</w:t>
      </w:r>
      <w:proofErr w:type="spellStart"/>
      <w:r w:rsidRPr="009278A1">
        <w:rPr>
          <w:color w:val="000000"/>
          <w:szCs w:val="21"/>
        </w:rPr>
        <w:t>ShowClassicalScence.aspx.cs</w:t>
      </w:r>
      <w:proofErr w:type="spellEnd"/>
      <w:r w:rsidRPr="009278A1">
        <w:rPr>
          <w:color w:val="000000"/>
          <w:szCs w:val="21"/>
        </w:rPr>
        <w:t xml:space="preserve"> </w:t>
      </w:r>
      <w:r w:rsidRPr="009278A1">
        <w:rPr>
          <w:rFonts w:hint="eastAsia"/>
          <w:color w:val="000000"/>
          <w:szCs w:val="21"/>
        </w:rPr>
        <w:t>第</w:t>
      </w:r>
      <w:r w:rsidRPr="009278A1">
        <w:rPr>
          <w:color w:val="000000"/>
          <w:szCs w:val="21"/>
        </w:rPr>
        <w:t>30</w:t>
      </w:r>
      <w:r w:rsidRPr="009278A1">
        <w:rPr>
          <w:rFonts w:hint="eastAsia"/>
          <w:color w:val="000000"/>
          <w:szCs w:val="21"/>
        </w:rPr>
        <w:t>行，参数转换错误</w:t>
      </w:r>
    </w:p>
    <w:p w14:paraId="3F232A3C" w14:textId="77777777" w:rsidR="00F308FE" w:rsidRPr="000015F8" w:rsidRDefault="00F308FE" w:rsidP="00451234">
      <w:pPr>
        <w:rPr>
          <w:color w:val="000000"/>
        </w:rPr>
      </w:pPr>
    </w:p>
    <w:p w14:paraId="027D2CFB" w14:textId="77777777" w:rsidR="00451234" w:rsidRPr="000015F8" w:rsidRDefault="00451234" w:rsidP="00451234">
      <w:pPr>
        <w:rPr>
          <w:color w:val="000000"/>
        </w:rPr>
      </w:pPr>
    </w:p>
    <w:p w14:paraId="173348B1" w14:textId="77777777" w:rsidR="00451234" w:rsidRPr="000015F8" w:rsidRDefault="00451234" w:rsidP="00451234">
      <w:pPr>
        <w:rPr>
          <w:color w:val="000000"/>
        </w:rPr>
      </w:pPr>
    </w:p>
    <w:p w14:paraId="257867ED" w14:textId="125D2DE1" w:rsidR="00451234" w:rsidRPr="000015F8" w:rsidRDefault="000015F8" w:rsidP="00451234">
      <w:pPr>
        <w:rPr>
          <w:color w:val="000000"/>
        </w:rPr>
      </w:pPr>
      <w:r>
        <w:rPr>
          <w:rFonts w:hint="eastAsia"/>
          <w:color w:val="000000"/>
        </w:rPr>
        <w:t>设计师介入：</w:t>
      </w:r>
    </w:p>
    <w:p w14:paraId="1737AD5E" w14:textId="6F9C408B" w:rsidR="00451234" w:rsidRPr="000015F8" w:rsidRDefault="00451234" w:rsidP="00451234">
      <w:pPr>
        <w:rPr>
          <w:color w:val="000000"/>
        </w:rPr>
      </w:pPr>
      <w:r w:rsidRPr="000015F8">
        <w:rPr>
          <w:rFonts w:hint="eastAsia"/>
          <w:color w:val="000000"/>
        </w:rPr>
        <w:t>首页鼎鼎快讯，单独实现页面，右侧导航栏更换到左侧，替换为首页产品分类导航</w:t>
      </w:r>
    </w:p>
    <w:p w14:paraId="64A7BA26" w14:textId="12263AD9" w:rsidR="00451234" w:rsidRPr="000015F8" w:rsidRDefault="00451234" w:rsidP="00451234">
      <w:pPr>
        <w:rPr>
          <w:color w:val="000000"/>
        </w:rPr>
      </w:pPr>
      <w:commentRangeStart w:id="2"/>
      <w:r w:rsidRPr="000015F8">
        <w:rPr>
          <w:rFonts w:hint="eastAsia"/>
          <w:color w:val="000000"/>
        </w:rPr>
        <w:t>二手交易中产品出售详情中的卖价档案现在始终是同一个，还没有调出来；</w:t>
      </w:r>
      <w:commentRangeEnd w:id="2"/>
      <w:r w:rsidRPr="000015F8">
        <w:rPr>
          <w:rStyle w:val="a5"/>
          <w:color w:val="000000"/>
        </w:rPr>
        <w:commentReference w:id="2"/>
      </w:r>
    </w:p>
    <w:p w14:paraId="2480AE37" w14:textId="77777777" w:rsidR="00451234" w:rsidRPr="000015F8" w:rsidRDefault="00451234" w:rsidP="00451234">
      <w:pPr>
        <w:rPr>
          <w:color w:val="7030A0"/>
        </w:rPr>
      </w:pPr>
    </w:p>
    <w:p w14:paraId="77A835C4" w14:textId="77777777" w:rsidR="00451234" w:rsidRPr="000015F8" w:rsidRDefault="00451234" w:rsidP="00451234">
      <w:pPr>
        <w:rPr>
          <w:color w:val="7030A0"/>
        </w:rPr>
      </w:pPr>
    </w:p>
    <w:p w14:paraId="0B238C7A" w14:textId="77777777" w:rsidR="00451234" w:rsidRPr="000015F8" w:rsidRDefault="00451234" w:rsidP="00451234">
      <w:pPr>
        <w:rPr>
          <w:color w:val="000000"/>
        </w:rPr>
      </w:pPr>
    </w:p>
    <w:sectPr w:rsidR="00451234" w:rsidRPr="0000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04T21:39:00Z" w:initials="z">
    <w:p w14:paraId="0C2D6E14" w14:textId="77777777" w:rsidR="009278A1" w:rsidRDefault="009278A1" w:rsidP="009278A1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向后翻页后无法向前翻页</w:t>
      </w:r>
    </w:p>
  </w:comment>
  <w:comment w:id="2" w:author="zhangfeng" w:date="2010-05-04T21:25:00Z" w:initials="z">
    <w:p w14:paraId="5FAC4702" w14:textId="77777777" w:rsidR="00451234" w:rsidRDefault="00451234" w:rsidP="00451234">
      <w:pPr>
        <w:pStyle w:val="a4"/>
      </w:pPr>
      <w:r>
        <w:rPr>
          <w:rStyle w:val="a5"/>
        </w:rPr>
        <w:annotationRef/>
      </w:r>
      <w:r>
        <w:rPr>
          <w:rFonts w:hint="eastAsia"/>
        </w:rPr>
        <w:t>IE6</w:t>
      </w:r>
      <w:r>
        <w:rPr>
          <w:rFonts w:hint="eastAsia"/>
        </w:rPr>
        <w:t>下样式有问题，用户信息中添加卖家等级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9B7D5" w14:textId="77777777" w:rsidR="009F28EF" w:rsidRDefault="009F28EF" w:rsidP="00176E90">
      <w:r>
        <w:separator/>
      </w:r>
    </w:p>
  </w:endnote>
  <w:endnote w:type="continuationSeparator" w:id="0">
    <w:p w14:paraId="3FF03F22" w14:textId="77777777" w:rsidR="009F28EF" w:rsidRDefault="009F28EF" w:rsidP="00176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9888" w14:textId="77777777" w:rsidR="009F28EF" w:rsidRDefault="009F28EF" w:rsidP="00176E90">
      <w:r>
        <w:separator/>
      </w:r>
    </w:p>
  </w:footnote>
  <w:footnote w:type="continuationSeparator" w:id="0">
    <w:p w14:paraId="7906459E" w14:textId="77777777" w:rsidR="009F28EF" w:rsidRDefault="009F28EF" w:rsidP="00176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062"/>
    <w:multiLevelType w:val="hybridMultilevel"/>
    <w:tmpl w:val="C28E3ABE"/>
    <w:lvl w:ilvl="0" w:tplc="C0006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503F3"/>
    <w:multiLevelType w:val="hybridMultilevel"/>
    <w:tmpl w:val="820EE3B0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3363CE0"/>
    <w:multiLevelType w:val="hybridMultilevel"/>
    <w:tmpl w:val="38F096AA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39"/>
    <w:rsid w:val="000015F8"/>
    <w:rsid w:val="00176E90"/>
    <w:rsid w:val="00451234"/>
    <w:rsid w:val="008F7939"/>
    <w:rsid w:val="009278A1"/>
    <w:rsid w:val="00971EF5"/>
    <w:rsid w:val="009F28EF"/>
    <w:rsid w:val="00C345F2"/>
    <w:rsid w:val="00CF0E6B"/>
    <w:rsid w:val="00D909F8"/>
    <w:rsid w:val="00F308FE"/>
    <w:rsid w:val="00F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9C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EF5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971EF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971EF5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971EF5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971EF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1EF5"/>
    <w:rPr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C345F2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">
    <w:name w:val="批注主题 Char"/>
    <w:basedOn w:val="Char"/>
    <w:link w:val="a7"/>
    <w:uiPriority w:val="99"/>
    <w:semiHidden/>
    <w:rsid w:val="00C345F2"/>
    <w:rPr>
      <w:rFonts w:ascii="Times New Roman" w:eastAsia="宋体" w:hAnsi="Times New Roman" w:cs="Times New Roman"/>
      <w:b/>
      <w:bCs/>
      <w:szCs w:val="24"/>
    </w:rPr>
  </w:style>
  <w:style w:type="paragraph" w:styleId="a8">
    <w:name w:val="header"/>
    <w:basedOn w:val="a"/>
    <w:link w:val="Char2"/>
    <w:uiPriority w:val="99"/>
    <w:unhideWhenUsed/>
    <w:rsid w:val="0017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76E9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76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76E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EF5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971EF5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971EF5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971EF5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971EF5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71EF5"/>
    <w:rPr>
      <w:sz w:val="18"/>
      <w:szCs w:val="18"/>
    </w:rPr>
  </w:style>
  <w:style w:type="paragraph" w:styleId="a7">
    <w:name w:val="annotation subject"/>
    <w:basedOn w:val="a4"/>
    <w:next w:val="a4"/>
    <w:link w:val="Char1"/>
    <w:uiPriority w:val="99"/>
    <w:semiHidden/>
    <w:unhideWhenUsed/>
    <w:rsid w:val="00C345F2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Char1">
    <w:name w:val="批注主题 Char"/>
    <w:basedOn w:val="Char"/>
    <w:link w:val="a7"/>
    <w:uiPriority w:val="99"/>
    <w:semiHidden/>
    <w:rsid w:val="00C345F2"/>
    <w:rPr>
      <w:rFonts w:ascii="Times New Roman" w:eastAsia="宋体" w:hAnsi="Times New Roman" w:cs="Times New Roman"/>
      <w:b/>
      <w:bCs/>
      <w:szCs w:val="24"/>
    </w:rPr>
  </w:style>
  <w:style w:type="paragraph" w:styleId="a8">
    <w:name w:val="header"/>
    <w:basedOn w:val="a"/>
    <w:link w:val="Char2"/>
    <w:uiPriority w:val="99"/>
    <w:unhideWhenUsed/>
    <w:rsid w:val="00176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176E90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176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176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407</Characters>
  <Application>Microsoft Office Word</Application>
  <DocSecurity>0</DocSecurity>
  <Lines>3</Lines>
  <Paragraphs>1</Paragraphs>
  <ScaleCrop>false</ScaleCrop>
  <Company>sina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7</cp:revision>
  <dcterms:created xsi:type="dcterms:W3CDTF">2010-05-04T11:15:00Z</dcterms:created>
  <dcterms:modified xsi:type="dcterms:W3CDTF">2010-05-08T04:39:00Z</dcterms:modified>
</cp:coreProperties>
</file>