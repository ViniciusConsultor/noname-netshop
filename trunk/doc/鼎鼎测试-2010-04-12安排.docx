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890C5" w14:textId="77777777" w:rsidR="00D36C2D" w:rsidRDefault="00D36C2D" w:rsidP="002B25A4">
      <w:pPr>
        <w:rPr>
          <w:rFonts w:asciiTheme="majorEastAsia" w:eastAsiaTheme="majorEastAsia" w:hAnsiTheme="majorEastAsia" w:hint="eastAsia"/>
          <w:color w:val="000000"/>
          <w:szCs w:val="21"/>
        </w:rPr>
      </w:pPr>
    </w:p>
    <w:p w14:paraId="1476A66B" w14:textId="77777777" w:rsidR="00D36C2D" w:rsidRDefault="00D36C2D" w:rsidP="002B25A4">
      <w:pPr>
        <w:rPr>
          <w:rFonts w:asciiTheme="majorEastAsia" w:eastAsiaTheme="majorEastAsia" w:hAnsiTheme="majorEastAsia" w:hint="eastAsia"/>
          <w:color w:val="000000"/>
          <w:szCs w:val="21"/>
        </w:rPr>
      </w:pPr>
    </w:p>
    <w:p w14:paraId="4ED1B0E2" w14:textId="77777777" w:rsidR="002B25A4" w:rsidRPr="006162DC" w:rsidRDefault="002B25A4" w:rsidP="002B25A4">
      <w:pPr>
        <w:numPr>
          <w:ilvl w:val="0"/>
          <w:numId w:val="1"/>
        </w:numPr>
        <w:rPr>
          <w:rFonts w:asciiTheme="majorEastAsia" w:eastAsiaTheme="majorEastAsia" w:hAnsiTheme="majorEastAsia"/>
          <w:color w:val="000000"/>
          <w:szCs w:val="21"/>
        </w:rPr>
      </w:pPr>
      <w:r w:rsidRPr="006162DC">
        <w:rPr>
          <w:rFonts w:asciiTheme="majorEastAsia" w:eastAsiaTheme="majorEastAsia" w:hAnsiTheme="majorEastAsia" w:hint="eastAsia"/>
          <w:color w:val="000000"/>
          <w:szCs w:val="21"/>
        </w:rPr>
        <w:t>订单处理流程中的前置条件判断</w:t>
      </w:r>
    </w:p>
    <w:p w14:paraId="4B3C7B92" w14:textId="457E5E80" w:rsidR="002B25A4" w:rsidRPr="006162DC" w:rsidRDefault="002B25A4" w:rsidP="002B25A4">
      <w:pPr>
        <w:numPr>
          <w:ilvl w:val="0"/>
          <w:numId w:val="1"/>
        </w:numPr>
        <w:rPr>
          <w:rFonts w:asciiTheme="majorEastAsia" w:eastAsiaTheme="majorEastAsia" w:hAnsiTheme="majorEastAsia"/>
          <w:color w:val="000000"/>
          <w:szCs w:val="21"/>
        </w:rPr>
      </w:pPr>
      <w:r w:rsidRPr="006162DC">
        <w:rPr>
          <w:rFonts w:asciiTheme="majorEastAsia" w:eastAsiaTheme="majorEastAsia" w:hAnsiTheme="majorEastAsia" w:hint="eastAsia"/>
          <w:color w:val="000000"/>
          <w:szCs w:val="21"/>
        </w:rPr>
        <w:t>积分规则：注册、升级、发帖、购买</w:t>
      </w:r>
    </w:p>
    <w:p w14:paraId="3BF64A38" w14:textId="77777777" w:rsidR="002B25A4" w:rsidRPr="006162DC" w:rsidRDefault="002B25A4" w:rsidP="002B25A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color w:val="000000"/>
          <w:szCs w:val="21"/>
        </w:rPr>
      </w:pPr>
      <w:r w:rsidRPr="006162DC">
        <w:rPr>
          <w:rFonts w:asciiTheme="majorEastAsia" w:eastAsiaTheme="majorEastAsia" w:hAnsiTheme="majorEastAsia" w:hint="eastAsia"/>
          <w:color w:val="000000"/>
          <w:szCs w:val="21"/>
        </w:rPr>
        <w:t>首页投票设置</w:t>
      </w:r>
    </w:p>
    <w:p w14:paraId="43BD612B" w14:textId="7BD2E031" w:rsidR="002B25A4" w:rsidRPr="006162DC" w:rsidRDefault="002B25A4" w:rsidP="002B25A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color w:val="000000"/>
          <w:szCs w:val="21"/>
        </w:rPr>
      </w:pPr>
      <w:r w:rsidRPr="006162DC">
        <w:rPr>
          <w:rFonts w:asciiTheme="majorEastAsia" w:eastAsiaTheme="majorEastAsia" w:hAnsiTheme="majorEastAsia" w:hint="eastAsia"/>
          <w:color w:val="000000"/>
          <w:szCs w:val="21"/>
        </w:rPr>
        <w:t>头部登录提示信息</w:t>
      </w:r>
    </w:p>
    <w:p w14:paraId="63EFBB39" w14:textId="415238BD" w:rsidR="002B25A4" w:rsidRPr="006162DC" w:rsidRDefault="002B25A4" w:rsidP="002B25A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color w:val="000000"/>
          <w:szCs w:val="21"/>
        </w:rPr>
      </w:pPr>
      <w:r w:rsidRPr="006162DC">
        <w:rPr>
          <w:rFonts w:asciiTheme="majorEastAsia" w:eastAsiaTheme="majorEastAsia" w:hAnsiTheme="majorEastAsia" w:hint="eastAsia"/>
          <w:color w:val="000000"/>
          <w:szCs w:val="21"/>
        </w:rPr>
        <w:t>话题、投诉管理页面</w:t>
      </w:r>
    </w:p>
    <w:p w14:paraId="2E5C91C7" w14:textId="770D3ED3" w:rsidR="002B25A4" w:rsidRPr="006162DC" w:rsidRDefault="002B25A4" w:rsidP="002B25A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/>
          <w:szCs w:val="21"/>
        </w:rPr>
      </w:pPr>
      <w:r w:rsidRPr="006162DC">
        <w:rPr>
          <w:rFonts w:asciiTheme="majorEastAsia" w:eastAsiaTheme="majorEastAsia" w:hAnsiTheme="majorEastAsia" w:hint="eastAsia"/>
          <w:color w:val="000000"/>
          <w:szCs w:val="21"/>
        </w:rPr>
        <w:t>收藏添加handler错误</w:t>
      </w:r>
    </w:p>
    <w:p w14:paraId="4734AEC2" w14:textId="77777777" w:rsidR="002B25A4" w:rsidRPr="006162DC" w:rsidRDefault="002B25A4" w:rsidP="002B25A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/>
          <w:szCs w:val="21"/>
        </w:rPr>
      </w:pPr>
      <w:r w:rsidRPr="006162DC">
        <w:rPr>
          <w:rFonts w:asciiTheme="majorEastAsia" w:eastAsiaTheme="majorEastAsia" w:hAnsiTheme="majorEastAsia" w:hint="eastAsia"/>
          <w:color w:val="000000"/>
          <w:szCs w:val="21"/>
        </w:rPr>
        <w:t>添加套装分类的时候出现的错误：后台场景添加</w:t>
      </w:r>
      <w:r w:rsidRPr="006162DC">
        <w:rPr>
          <w:rFonts w:asciiTheme="majorEastAsia" w:eastAsiaTheme="majorEastAsia" w:hAnsiTheme="majorEastAsia"/>
          <w:color w:val="000000"/>
          <w:szCs w:val="21"/>
        </w:rPr>
        <w:t>-</w:t>
      </w:r>
      <w:r w:rsidRPr="006162DC">
        <w:rPr>
          <w:rFonts w:asciiTheme="majorEastAsia" w:eastAsiaTheme="majorEastAsia" w:hAnsiTheme="majorEastAsia" w:hint="eastAsia"/>
          <w:color w:val="000000"/>
          <w:szCs w:val="21"/>
        </w:rPr>
        <w:t>》查看内容</w:t>
      </w:r>
      <w:r w:rsidRPr="006162DC">
        <w:rPr>
          <w:rFonts w:asciiTheme="majorEastAsia" w:eastAsiaTheme="majorEastAsia" w:hAnsiTheme="majorEastAsia"/>
          <w:color w:val="000000"/>
          <w:szCs w:val="21"/>
        </w:rPr>
        <w:t>-</w:t>
      </w:r>
      <w:r w:rsidRPr="006162DC">
        <w:rPr>
          <w:rFonts w:asciiTheme="majorEastAsia" w:eastAsiaTheme="majorEastAsia" w:hAnsiTheme="majorEastAsia" w:hint="eastAsia"/>
          <w:color w:val="000000"/>
          <w:szCs w:val="21"/>
        </w:rPr>
        <w:t>》向套装添加分类，出现程序错误。</w:t>
      </w:r>
    </w:p>
    <w:p w14:paraId="4B2134D3" w14:textId="77777777" w:rsidR="002B25A4" w:rsidRPr="006162DC" w:rsidRDefault="002B25A4" w:rsidP="002B25A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/>
          <w:szCs w:val="21"/>
        </w:rPr>
      </w:pPr>
      <w:r w:rsidRPr="006162DC">
        <w:rPr>
          <w:rFonts w:asciiTheme="majorEastAsia" w:eastAsiaTheme="majorEastAsia" w:hAnsiTheme="majorEastAsia" w:hint="eastAsia"/>
          <w:color w:val="000000"/>
          <w:szCs w:val="21"/>
        </w:rPr>
        <w:t>后台品牌列表中需要添加一个品牌的搜索。</w:t>
      </w:r>
    </w:p>
    <w:p w14:paraId="5A85BC0F" w14:textId="77777777" w:rsidR="00BA199A" w:rsidRPr="006162DC" w:rsidRDefault="00BA199A" w:rsidP="00BA199A">
      <w:pPr>
        <w:numPr>
          <w:ilvl w:val="0"/>
          <w:numId w:val="1"/>
        </w:numPr>
        <w:rPr>
          <w:rFonts w:asciiTheme="majorEastAsia" w:eastAsiaTheme="majorEastAsia" w:hAnsiTheme="majorEastAsia" w:hint="eastAsia"/>
          <w:color w:val="000000"/>
          <w:szCs w:val="21"/>
        </w:rPr>
      </w:pPr>
      <w:r w:rsidRPr="006162DC">
        <w:rPr>
          <w:rFonts w:asciiTheme="majorEastAsia" w:eastAsiaTheme="majorEastAsia" w:hAnsiTheme="majorEastAsia" w:hint="eastAsia"/>
          <w:color w:val="000000"/>
          <w:szCs w:val="21"/>
        </w:rPr>
        <w:t>后台添加商品拍卖商品，提交出现程序错误。</w:t>
      </w:r>
    </w:p>
    <w:p w14:paraId="578C6E9E" w14:textId="77777777" w:rsidR="00BA199A" w:rsidRPr="006162DC" w:rsidRDefault="00BA199A" w:rsidP="00BA199A">
      <w:pPr>
        <w:numPr>
          <w:ilvl w:val="0"/>
          <w:numId w:val="1"/>
        </w:numPr>
        <w:rPr>
          <w:rFonts w:asciiTheme="majorEastAsia" w:eastAsiaTheme="majorEastAsia" w:hAnsiTheme="majorEastAsia" w:hint="eastAsia"/>
          <w:color w:val="000000"/>
          <w:szCs w:val="21"/>
        </w:rPr>
      </w:pPr>
      <w:r w:rsidRPr="006162DC">
        <w:rPr>
          <w:rFonts w:asciiTheme="majorEastAsia" w:eastAsiaTheme="majorEastAsia" w:hAnsiTheme="majorEastAsia" w:hint="eastAsia"/>
          <w:color w:val="000000"/>
          <w:szCs w:val="21"/>
        </w:rPr>
        <w:t>提交二手商品成功页面里的首页、金榜资讯、品牌商城、品牌套装这些频道没加连接；</w:t>
      </w:r>
    </w:p>
    <w:p w14:paraId="417C796B" w14:textId="77777777" w:rsidR="00BA199A" w:rsidRPr="006162DC" w:rsidRDefault="00BA199A" w:rsidP="00BA199A">
      <w:pPr>
        <w:numPr>
          <w:ilvl w:val="0"/>
          <w:numId w:val="1"/>
        </w:numPr>
        <w:rPr>
          <w:rFonts w:asciiTheme="majorEastAsia" w:eastAsiaTheme="majorEastAsia" w:hAnsiTheme="majorEastAsia" w:hint="eastAsia"/>
          <w:color w:val="000000"/>
          <w:szCs w:val="21"/>
        </w:rPr>
      </w:pPr>
      <w:r w:rsidRPr="006162DC">
        <w:rPr>
          <w:rFonts w:asciiTheme="majorEastAsia" w:eastAsiaTheme="majorEastAsia" w:hAnsiTheme="majorEastAsia" w:hint="eastAsia"/>
          <w:color w:val="000000"/>
          <w:szCs w:val="21"/>
        </w:rPr>
        <w:t>从我的个人中心点击我的典藏，有程序错误；</w:t>
      </w:r>
    </w:p>
    <w:p w14:paraId="5F4AC56D" w14:textId="77777777" w:rsidR="00BA199A" w:rsidRPr="006162DC" w:rsidRDefault="00BA199A" w:rsidP="00BA199A">
      <w:pPr>
        <w:numPr>
          <w:ilvl w:val="0"/>
          <w:numId w:val="1"/>
        </w:numPr>
        <w:rPr>
          <w:rFonts w:asciiTheme="majorEastAsia" w:eastAsiaTheme="majorEastAsia" w:hAnsiTheme="majorEastAsia" w:hint="eastAsia"/>
          <w:color w:val="000000"/>
          <w:szCs w:val="21"/>
        </w:rPr>
      </w:pPr>
      <w:r w:rsidRPr="006162DC">
        <w:rPr>
          <w:rFonts w:asciiTheme="majorEastAsia" w:eastAsiaTheme="majorEastAsia" w:hAnsiTheme="majorEastAsia" w:hint="eastAsia"/>
          <w:color w:val="000000"/>
          <w:szCs w:val="21"/>
        </w:rPr>
        <w:t>个人中心中我的团购、我的租赁还没有加上连接；</w:t>
      </w:r>
    </w:p>
    <w:p w14:paraId="4CFBBEF8" w14:textId="50AACB02" w:rsidR="006162DC" w:rsidRDefault="00BA199A" w:rsidP="006162DC">
      <w:pPr>
        <w:numPr>
          <w:ilvl w:val="0"/>
          <w:numId w:val="1"/>
        </w:numPr>
        <w:rPr>
          <w:rFonts w:hint="eastAsia"/>
        </w:rPr>
      </w:pPr>
      <w:r w:rsidRPr="006162DC">
        <w:rPr>
          <w:rFonts w:asciiTheme="majorEastAsia" w:eastAsiaTheme="majorEastAsia" w:hAnsiTheme="majorEastAsia" w:hint="eastAsia"/>
          <w:color w:val="000000"/>
          <w:szCs w:val="21"/>
        </w:rPr>
        <w:t>关于品牌的问题，现在品品牌店是可以建立但是点击品牌进入后产品没有分类，并不能检索到商品；</w:t>
      </w:r>
    </w:p>
    <w:p w14:paraId="70DA0F1A" w14:textId="360610E6" w:rsidR="006162DC" w:rsidRDefault="006162DC" w:rsidP="006162D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购物流程，推荐套装显示价格：合计价格</w:t>
      </w:r>
      <w:r w:rsidR="00031BAF">
        <w:rPr>
          <w:rFonts w:hint="eastAsia"/>
        </w:rPr>
        <w:t xml:space="preserve"> </w:t>
      </w:r>
      <w:r>
        <w:rPr>
          <w:rFonts w:hint="eastAsia"/>
        </w:rPr>
        <w:t>-</w:t>
      </w:r>
      <w:r w:rsidR="00031BAF">
        <w:rPr>
          <w:rFonts w:hint="eastAsia"/>
        </w:rPr>
        <w:t xml:space="preserve"> </w:t>
      </w:r>
      <w:r>
        <w:rPr>
          <w:rFonts w:hint="eastAsia"/>
        </w:rPr>
        <w:t>差额</w:t>
      </w:r>
      <w:r>
        <w:rPr>
          <w:rFonts w:hint="eastAsia"/>
        </w:rPr>
        <w:t>=</w:t>
      </w:r>
      <w:r>
        <w:rPr>
          <w:rFonts w:hint="eastAsia"/>
        </w:rPr>
        <w:t>套装价格</w:t>
      </w:r>
    </w:p>
    <w:p w14:paraId="78823E92" w14:textId="77777777" w:rsidR="006162DC" w:rsidRDefault="006162DC" w:rsidP="006162D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推荐套装价格增加优惠费用</w:t>
      </w:r>
      <w:bookmarkStart w:id="0" w:name="_GoBack"/>
      <w:bookmarkEnd w:id="0"/>
    </w:p>
    <w:p w14:paraId="75FF53B5" w14:textId="77777777" w:rsidR="006162DC" w:rsidRDefault="006162DC" w:rsidP="006162DC">
      <w:pPr>
        <w:numPr>
          <w:ilvl w:val="0"/>
          <w:numId w:val="1"/>
        </w:numPr>
      </w:pPr>
      <w:r>
        <w:rPr>
          <w:rFonts w:hint="eastAsia"/>
        </w:rPr>
        <w:t>订单要区分套装订单和普通订单</w:t>
      </w:r>
    </w:p>
    <w:p w14:paraId="49AC8115" w14:textId="77777777" w:rsidR="006162DC" w:rsidRPr="00AC735B" w:rsidRDefault="006162DC" w:rsidP="006162DC">
      <w:pPr>
        <w:numPr>
          <w:ilvl w:val="0"/>
          <w:numId w:val="1"/>
        </w:numPr>
        <w:rPr>
          <w:color w:val="000000"/>
        </w:rPr>
      </w:pPr>
      <w:r w:rsidRPr="00AC735B">
        <w:rPr>
          <w:rFonts w:hint="eastAsia"/>
          <w:color w:val="000000"/>
        </w:rPr>
        <w:t>当铺页面数据源发布</w:t>
      </w:r>
    </w:p>
    <w:p w14:paraId="79E0D473" w14:textId="77777777" w:rsidR="006162DC" w:rsidRPr="00AC735B" w:rsidRDefault="006162DC" w:rsidP="006162DC">
      <w:pPr>
        <w:pStyle w:val="a5"/>
        <w:numPr>
          <w:ilvl w:val="0"/>
          <w:numId w:val="1"/>
        </w:numPr>
        <w:ind w:firstLineChars="0"/>
        <w:rPr>
          <w:rFonts w:hint="eastAsia"/>
          <w:color w:val="000000"/>
        </w:rPr>
      </w:pPr>
      <w:r w:rsidRPr="00AC735B">
        <w:rPr>
          <w:rFonts w:hint="eastAsia"/>
          <w:color w:val="000000"/>
        </w:rPr>
        <w:t>魔力世界</w:t>
      </w:r>
      <w:r w:rsidRPr="00AC735B">
        <w:rPr>
          <w:rFonts w:hint="eastAsia"/>
          <w:color w:val="000000"/>
        </w:rPr>
        <w:t>more</w:t>
      </w:r>
      <w:r w:rsidRPr="00AC735B">
        <w:rPr>
          <w:rFonts w:hint="eastAsia"/>
          <w:color w:val="000000"/>
        </w:rPr>
        <w:t>链接（经典解决方案设置默认场景（场景动态从</w:t>
      </w:r>
      <w:r w:rsidRPr="00AC735B">
        <w:rPr>
          <w:rFonts w:hint="eastAsia"/>
          <w:color w:val="000000"/>
        </w:rPr>
        <w:t>XML</w:t>
      </w:r>
      <w:r w:rsidRPr="00AC735B">
        <w:rPr>
          <w:rFonts w:hint="eastAsia"/>
          <w:color w:val="000000"/>
        </w:rPr>
        <w:t>中读取））</w:t>
      </w:r>
    </w:p>
    <w:p w14:paraId="5F3B31FA" w14:textId="053696CF" w:rsidR="006162DC" w:rsidRPr="00AC735B" w:rsidRDefault="006162DC" w:rsidP="006162DC">
      <w:pPr>
        <w:numPr>
          <w:ilvl w:val="0"/>
          <w:numId w:val="1"/>
        </w:numPr>
        <w:rPr>
          <w:rFonts w:hint="eastAsia"/>
          <w:color w:val="000000"/>
        </w:rPr>
      </w:pPr>
      <w:r w:rsidRPr="00AC735B">
        <w:rPr>
          <w:rFonts w:hint="eastAsia"/>
          <w:color w:val="000000"/>
        </w:rPr>
        <w:t>魔力世界时间自动选择脚本</w:t>
      </w:r>
    </w:p>
    <w:p w14:paraId="73341699" w14:textId="42874236" w:rsidR="00F17D30" w:rsidRPr="00AC735B" w:rsidRDefault="006162DC" w:rsidP="00AC735B">
      <w:pPr>
        <w:numPr>
          <w:ilvl w:val="0"/>
          <w:numId w:val="1"/>
        </w:numPr>
        <w:rPr>
          <w:rFonts w:hint="eastAsia"/>
          <w:color w:val="000000"/>
        </w:rPr>
      </w:pPr>
      <w:r w:rsidRPr="00AC735B">
        <w:rPr>
          <w:rFonts w:hint="eastAsia"/>
          <w:color w:val="000000"/>
        </w:rPr>
        <w:t>出租列表添加至前台页面链接</w:t>
      </w:r>
    </w:p>
    <w:p w14:paraId="329F10DA" w14:textId="77777777" w:rsidR="00AB4877" w:rsidRDefault="00AB4877">
      <w:pPr>
        <w:rPr>
          <w:rFonts w:hint="eastAsia"/>
          <w:color w:val="000000"/>
        </w:rPr>
      </w:pPr>
    </w:p>
    <w:p w14:paraId="1B565723" w14:textId="77777777" w:rsidR="00AB4877" w:rsidRDefault="00AB4877">
      <w:pPr>
        <w:rPr>
          <w:rFonts w:hint="eastAsia"/>
          <w:color w:val="000000"/>
        </w:rPr>
      </w:pPr>
    </w:p>
    <w:p w14:paraId="5A598852" w14:textId="653DE860" w:rsidR="00AB4877" w:rsidRDefault="00AB4877">
      <w:pPr>
        <w:rPr>
          <w:rFonts w:hint="eastAsia"/>
          <w:color w:val="000000"/>
        </w:rPr>
      </w:pPr>
      <w:r>
        <w:rPr>
          <w:rFonts w:hint="eastAsia"/>
          <w:color w:val="000000"/>
        </w:rPr>
        <w:t>设计师介入：</w:t>
      </w:r>
    </w:p>
    <w:p w14:paraId="24F08F62" w14:textId="77777777" w:rsidR="00AB4877" w:rsidRDefault="00AB4877" w:rsidP="00AB4877"/>
    <w:p w14:paraId="3BB972B3" w14:textId="77777777" w:rsidR="00AB4877" w:rsidRDefault="00AB4877" w:rsidP="00AB48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首页产品名称链接鼠标形状</w:t>
      </w:r>
    </w:p>
    <w:p w14:paraId="54721D89" w14:textId="77777777" w:rsidR="00AB4877" w:rsidRDefault="00AB4877" w:rsidP="00AB4877">
      <w:pPr>
        <w:numPr>
          <w:ilvl w:val="0"/>
          <w:numId w:val="1"/>
        </w:numPr>
      </w:pPr>
      <w:r>
        <w:rPr>
          <w:rFonts w:hint="eastAsia"/>
          <w:color w:val="000000"/>
          <w:szCs w:val="21"/>
        </w:rPr>
        <w:t>首页的新品上架、直降特卖中的商品标题字数可以显示</w:t>
      </w:r>
      <w:r>
        <w:rPr>
          <w:rFonts w:hint="eastAsia"/>
          <w:color w:val="000000"/>
          <w:szCs w:val="21"/>
        </w:rPr>
        <w:t>2-3</w:t>
      </w:r>
      <w:r>
        <w:rPr>
          <w:rFonts w:hint="eastAsia"/>
          <w:color w:val="000000"/>
          <w:szCs w:val="21"/>
        </w:rPr>
        <w:t>行，图片可以相应的变小一些；</w:t>
      </w:r>
    </w:p>
    <w:p w14:paraId="38E3E8D0" w14:textId="77777777" w:rsidR="00AB4877" w:rsidRDefault="00AB4877" w:rsidP="00AB4877">
      <w:pPr>
        <w:numPr>
          <w:ilvl w:val="0"/>
          <w:numId w:val="1"/>
        </w:numPr>
      </w:pPr>
      <w:r>
        <w:rPr>
          <w:rFonts w:hint="eastAsia"/>
        </w:rPr>
        <w:t>品牌页面增加与品牌关联的分类显示</w:t>
      </w:r>
    </w:p>
    <w:p w14:paraId="1A673773" w14:textId="77777777" w:rsidR="00AB4877" w:rsidRDefault="00AB4877" w:rsidP="00AB487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分类由图片改为文字</w:t>
      </w:r>
    </w:p>
    <w:p w14:paraId="13089BB8" w14:textId="56A0DC08" w:rsidR="00AB4877" w:rsidRPr="00AC735B" w:rsidRDefault="00AB4877" w:rsidP="00AC735B">
      <w:pPr>
        <w:numPr>
          <w:ilvl w:val="0"/>
          <w:numId w:val="1"/>
        </w:numPr>
        <w:rPr>
          <w:color w:val="000000"/>
        </w:rPr>
      </w:pPr>
      <w:r>
        <w:rPr>
          <w:rFonts w:hint="eastAsia"/>
        </w:rPr>
        <w:t>经典套装</w:t>
      </w:r>
      <w:r>
        <w:rPr>
          <w:rFonts w:hint="eastAsia"/>
        </w:rPr>
        <w:t>FLASH</w:t>
      </w:r>
      <w:r>
        <w:rPr>
          <w:rFonts w:hint="eastAsia"/>
        </w:rPr>
        <w:t>预置场景</w:t>
      </w:r>
    </w:p>
    <w:sectPr w:rsidR="00AB4877" w:rsidRPr="00AC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7A411" w14:textId="77777777" w:rsidR="00FC2DEB" w:rsidRDefault="00FC2DEB" w:rsidP="002B25A4">
      <w:r>
        <w:separator/>
      </w:r>
    </w:p>
  </w:endnote>
  <w:endnote w:type="continuationSeparator" w:id="0">
    <w:p w14:paraId="423E6BCC" w14:textId="77777777" w:rsidR="00FC2DEB" w:rsidRDefault="00FC2DEB" w:rsidP="002B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E189D" w14:textId="77777777" w:rsidR="00FC2DEB" w:rsidRDefault="00FC2DEB" w:rsidP="002B25A4">
      <w:r>
        <w:separator/>
      </w:r>
    </w:p>
  </w:footnote>
  <w:footnote w:type="continuationSeparator" w:id="0">
    <w:p w14:paraId="41C3D4A3" w14:textId="77777777" w:rsidR="00FC2DEB" w:rsidRDefault="00FC2DEB" w:rsidP="002B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20D2"/>
    <w:multiLevelType w:val="hybridMultilevel"/>
    <w:tmpl w:val="72EC3C5C"/>
    <w:lvl w:ilvl="0" w:tplc="BF9444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632859"/>
    <w:multiLevelType w:val="hybridMultilevel"/>
    <w:tmpl w:val="B5B8FDCE"/>
    <w:lvl w:ilvl="0" w:tplc="7012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E4"/>
    <w:rsid w:val="00031BAF"/>
    <w:rsid w:val="000E6A42"/>
    <w:rsid w:val="00161178"/>
    <w:rsid w:val="002B25A4"/>
    <w:rsid w:val="00360ACD"/>
    <w:rsid w:val="006162DC"/>
    <w:rsid w:val="008415E4"/>
    <w:rsid w:val="00AB4877"/>
    <w:rsid w:val="00AC735B"/>
    <w:rsid w:val="00BA199A"/>
    <w:rsid w:val="00C02A5D"/>
    <w:rsid w:val="00D36C2D"/>
    <w:rsid w:val="00F17D30"/>
    <w:rsid w:val="00FC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C7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A4"/>
    <w:rPr>
      <w:sz w:val="18"/>
      <w:szCs w:val="18"/>
    </w:rPr>
  </w:style>
  <w:style w:type="paragraph" w:styleId="a5">
    <w:name w:val="List Paragraph"/>
    <w:basedOn w:val="a"/>
    <w:uiPriority w:val="34"/>
    <w:qFormat/>
    <w:rsid w:val="002B25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A4"/>
    <w:rPr>
      <w:sz w:val="18"/>
      <w:szCs w:val="18"/>
    </w:rPr>
  </w:style>
  <w:style w:type="paragraph" w:styleId="a5">
    <w:name w:val="List Paragraph"/>
    <w:basedOn w:val="a"/>
    <w:uiPriority w:val="34"/>
    <w:qFormat/>
    <w:rsid w:val="002B2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448</Characters>
  <Application>Microsoft Office Word</Application>
  <DocSecurity>0</DocSecurity>
  <Lines>3</Lines>
  <Paragraphs>1</Paragraphs>
  <ScaleCrop>false</ScaleCrop>
  <Company>sina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10</cp:revision>
  <dcterms:created xsi:type="dcterms:W3CDTF">2010-04-12T12:01:00Z</dcterms:created>
  <dcterms:modified xsi:type="dcterms:W3CDTF">2010-04-12T13:05:00Z</dcterms:modified>
</cp:coreProperties>
</file>