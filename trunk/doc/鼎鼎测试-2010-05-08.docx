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A8DD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616E62">
        <w:rPr>
          <w:rFonts w:hint="eastAsia"/>
          <w:color w:val="FF0000"/>
        </w:rPr>
        <w:t>请选择排序方式那块，价格应该分出来是由高到底还是由低到高；</w:t>
      </w:r>
    </w:p>
    <w:p w14:paraId="50DE1A46" w14:textId="77777777" w:rsidR="00A24309" w:rsidRPr="00782024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产品三级页面中产品购买、收藏、对比中的“对比”不起作用；</w:t>
      </w:r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</w:p>
    <w:p w14:paraId="73A2D029" w14:textId="23CAABFB" w:rsidR="00A24309" w:rsidRPr="00F41B99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商品最终页添加最近浏览商品</w:t>
      </w:r>
      <w:r w:rsidR="007C4674"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（产品最终页中</w:t>
      </w:r>
      <w:bookmarkStart w:id="0" w:name="_GoBack"/>
      <w:bookmarkEnd w:id="0"/>
      <w:r w:rsidR="007C4674"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添加用于显示</w:t>
      </w:r>
      <w:r w:rsidR="007C4674"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最</w:t>
      </w:r>
      <w:r w:rsidR="007C4674"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近浏览商品的区块）</w:t>
      </w:r>
    </w:p>
    <w:p w14:paraId="4818A1D7" w14:textId="78DA497F" w:rsidR="00A24309" w:rsidRPr="008C5436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C543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魔力世界购买后展示个人信息：联系人、电话、地址</w:t>
      </w:r>
      <w:r w:rsidR="007304FA" w:rsidRPr="008C543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（点击购买后弹出浮层）</w:t>
      </w:r>
    </w:p>
    <w:p w14:paraId="74059323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话题可以提交，但是话题内容看不到，连接错误</w:t>
      </w:r>
    </w:p>
    <w:p w14:paraId="14EAA459" w14:textId="77777777" w:rsidR="00A24309" w:rsidRPr="00F41B99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commentRangeStart w:id="1"/>
      <w:r w:rsidRPr="00F41B99">
        <w:rPr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底部的帮助信息现在还没有加上；</w:t>
      </w:r>
      <w:r w:rsidRPr="00F41B99">
        <w:rPr>
          <w:rFonts w:hint="eastAsia"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（帮助信息有好几十条，页面体系中提供的页面是三个，其他的没办法添加；）</w:t>
      </w:r>
      <w:commentRangeEnd w:id="1"/>
      <w:r w:rsidR="007304FA" w:rsidRPr="00F41B99">
        <w:rPr>
          <w:rStyle w:val="a6"/>
          <w:rFonts w:ascii="Times New Roman" w:eastAsia="宋体" w:hAnsi="Times New Roman" w:cs="Times New Roman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commentReference w:id="1"/>
      </w:r>
    </w:p>
    <w:sectPr w:rsidR="00A24309" w:rsidRPr="00F4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feng" w:date="2010-05-08T13:01:00Z" w:initials="z">
    <w:p w14:paraId="59705037" w14:textId="2C234498" w:rsidR="007304FA" w:rsidRDefault="007304F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发布模板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364D1" w14:textId="77777777" w:rsidR="00271E64" w:rsidRDefault="00271E64" w:rsidP="007C4674">
      <w:r>
        <w:separator/>
      </w:r>
    </w:p>
  </w:endnote>
  <w:endnote w:type="continuationSeparator" w:id="0">
    <w:p w14:paraId="05FA71E2" w14:textId="77777777" w:rsidR="00271E64" w:rsidRDefault="00271E64" w:rsidP="007C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4EBCA" w14:textId="77777777" w:rsidR="00271E64" w:rsidRDefault="00271E64" w:rsidP="007C4674">
      <w:r>
        <w:separator/>
      </w:r>
    </w:p>
  </w:footnote>
  <w:footnote w:type="continuationSeparator" w:id="0">
    <w:p w14:paraId="073EB05A" w14:textId="77777777" w:rsidR="00271E64" w:rsidRDefault="00271E64" w:rsidP="007C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32"/>
    <w:rsid w:val="00271E64"/>
    <w:rsid w:val="00433286"/>
    <w:rsid w:val="00536C37"/>
    <w:rsid w:val="00616E62"/>
    <w:rsid w:val="007304FA"/>
    <w:rsid w:val="00782024"/>
    <w:rsid w:val="007C4674"/>
    <w:rsid w:val="008C5436"/>
    <w:rsid w:val="009E1428"/>
    <w:rsid w:val="00A24309"/>
    <w:rsid w:val="00AF4BF8"/>
    <w:rsid w:val="00B41932"/>
    <w:rsid w:val="00E868DE"/>
    <w:rsid w:val="00F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4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7C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304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304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304FA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304F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304FA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7304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304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7C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304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304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304FA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304F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304FA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7304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30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30</Words>
  <Characters>176</Characters>
  <Application>Microsoft Office Word</Application>
  <DocSecurity>0</DocSecurity>
  <Lines>1</Lines>
  <Paragraphs>1</Paragraphs>
  <ScaleCrop>false</ScaleCrop>
  <Company>sina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5</cp:revision>
  <dcterms:created xsi:type="dcterms:W3CDTF">2010-05-08T03:34:00Z</dcterms:created>
  <dcterms:modified xsi:type="dcterms:W3CDTF">2010-05-11T17:11:00Z</dcterms:modified>
</cp:coreProperties>
</file>