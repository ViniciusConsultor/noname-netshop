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17A2F" w14:textId="623A1F22" w:rsidR="003C27BE" w:rsidRPr="00EF2E94" w:rsidRDefault="003C27BE" w:rsidP="003C27BE">
      <w:r w:rsidRPr="00EF2E94">
        <w:rPr>
          <w:rFonts w:hint="eastAsia"/>
        </w:rPr>
        <w:t>修复的</w:t>
      </w:r>
      <w:r w:rsidRPr="00EF2E94">
        <w:rPr>
          <w:rFonts w:hint="eastAsia"/>
        </w:rPr>
        <w:t>BUG</w:t>
      </w:r>
      <w:r w:rsidRPr="00EF2E94">
        <w:rPr>
          <w:rFonts w:hint="eastAsia"/>
        </w:rPr>
        <w:t>如下</w:t>
      </w:r>
      <w:bookmarkStart w:id="0" w:name="_GoBack"/>
      <w:bookmarkEnd w:id="0"/>
      <w:r w:rsidRPr="00EF2E94">
        <w:rPr>
          <w:rFonts w:hint="eastAsia"/>
        </w:rPr>
        <w:t>：</w:t>
      </w:r>
    </w:p>
    <w:p w14:paraId="3DC94BBE" w14:textId="77777777" w:rsidR="003C27BE" w:rsidRPr="00EF2E94" w:rsidRDefault="003C27BE" w:rsidP="00EF2E94">
      <w:pPr>
        <w:rPr>
          <w:rFonts w:hint="eastAsia"/>
        </w:rPr>
      </w:pPr>
    </w:p>
    <w:p w14:paraId="7EEFC3BB" w14:textId="0DD4A28C" w:rsidR="00EF2E94" w:rsidRPr="00EF2E94" w:rsidRDefault="00EF2E94" w:rsidP="00EF2E9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EF2E94">
        <w:rPr>
          <w:rFonts w:hint="eastAsia"/>
        </w:rPr>
        <w:t>后台提问列表增加一列用于显示提问对象标题</w:t>
      </w:r>
    </w:p>
    <w:p w14:paraId="316C83B1" w14:textId="18807C88" w:rsidR="00EF2E94" w:rsidRPr="00EF2E94" w:rsidRDefault="00EF2E94" w:rsidP="00EF2E94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经典套装</w:t>
      </w:r>
      <w:r w:rsidRPr="00EF2E94">
        <w:rPr>
          <w:rFonts w:hint="eastAsia"/>
        </w:rPr>
        <w:t>DIY</w:t>
      </w:r>
      <w:r w:rsidRPr="00EF2E94">
        <w:rPr>
          <w:rFonts w:hint="eastAsia"/>
        </w:rPr>
        <w:t>页面配置列表上方增加场景名称显示</w:t>
      </w:r>
    </w:p>
    <w:p w14:paraId="0133850E" w14:textId="77777777" w:rsidR="00F97D2E" w:rsidRPr="00EF2E94" w:rsidRDefault="00F13D25" w:rsidP="003C27BE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后台品牌关联那块需设置批量删除。</w:t>
      </w:r>
    </w:p>
    <w:p w14:paraId="30842BE0" w14:textId="34789CD3" w:rsidR="00F13D25" w:rsidRPr="00EF2E94" w:rsidRDefault="00EF2E94" w:rsidP="003C27BE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已修复该错误：</w:t>
      </w:r>
      <w:r w:rsidR="00F13D25" w:rsidRPr="00EF2E94">
        <w:rPr>
          <w:rFonts w:hint="eastAsia"/>
          <w:noProof/>
        </w:rPr>
        <w:drawing>
          <wp:inline distT="0" distB="0" distL="0" distR="0" wp14:editId="6F4FFEE3">
            <wp:extent cx="3248025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993F648" w14:textId="0752FA78" w:rsidR="003F75A4" w:rsidRPr="00EF2E94" w:rsidRDefault="003F75A4" w:rsidP="003C27BE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商品筛选增加“</w:t>
      </w:r>
      <w:r w:rsidRPr="00EF2E94">
        <w:rPr>
          <w:rFonts w:hint="eastAsia"/>
        </w:rPr>
        <w:t>**</w:t>
      </w:r>
      <w:r w:rsidRPr="00EF2E94">
        <w:rPr>
          <w:rFonts w:hint="eastAsia"/>
        </w:rPr>
        <w:t>元以上”的设定</w:t>
      </w:r>
    </w:p>
    <w:p w14:paraId="1C5C1F8F" w14:textId="1FE8283B" w:rsidR="003F75A4" w:rsidRPr="00EF2E94" w:rsidRDefault="003F75A4" w:rsidP="003C27BE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商品描述里的记录应该放到规格参数里面。希望调整一下数据库。已对调描述与规格参数内容</w:t>
      </w:r>
    </w:p>
    <w:p w14:paraId="15336254" w14:textId="77128E00" w:rsidR="003F75A4" w:rsidRPr="00EF2E94" w:rsidRDefault="00EF2E94" w:rsidP="003C27BE">
      <w:pPr>
        <w:pStyle w:val="a8"/>
        <w:numPr>
          <w:ilvl w:val="0"/>
          <w:numId w:val="2"/>
        </w:numPr>
        <w:ind w:firstLineChars="0"/>
      </w:pPr>
      <w:r w:rsidRPr="00EF2E94">
        <w:rPr>
          <w:rFonts w:hint="eastAsia"/>
        </w:rPr>
        <w:t>已修复该错误：</w:t>
      </w:r>
      <w:r w:rsidR="003F75A4" w:rsidRPr="00EF2E94">
        <w:rPr>
          <w:rFonts w:hint="eastAsia"/>
          <w:noProof/>
        </w:rPr>
        <w:drawing>
          <wp:inline distT="0" distB="0" distL="0" distR="0" wp14:editId="6AF24A84">
            <wp:extent cx="283845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3F75A4" w:rsidRPr="00EF2E94">
        <w:rPr>
          <w:rFonts w:hint="eastAsia"/>
        </w:rPr>
        <w:t>分页的。。。点击有错</w:t>
      </w:r>
    </w:p>
    <w:p w14:paraId="12830634" w14:textId="4F2DFC80" w:rsidR="005B47B1" w:rsidRPr="00EF2E94" w:rsidRDefault="005B47B1" w:rsidP="003C27BE">
      <w:pPr>
        <w:pStyle w:val="a8"/>
        <w:numPr>
          <w:ilvl w:val="0"/>
          <w:numId w:val="2"/>
        </w:numPr>
        <w:ind w:firstLineChars="0"/>
        <w:rPr>
          <w:color w:val="000000"/>
        </w:rPr>
      </w:pPr>
      <w:r w:rsidRPr="00EF2E94">
        <w:rPr>
          <w:rFonts w:hint="eastAsia"/>
          <w:color w:val="000000"/>
        </w:rPr>
        <w:t>后台资讯列表，没有搜索，搜索可按</w:t>
      </w:r>
      <w:r w:rsidRPr="00EF2E94">
        <w:rPr>
          <w:rFonts w:hint="eastAsia"/>
          <w:color w:val="000000"/>
        </w:rPr>
        <w:t>ID</w:t>
      </w:r>
      <w:r w:rsidRPr="00EF2E94">
        <w:rPr>
          <w:rFonts w:hint="eastAsia"/>
          <w:color w:val="000000"/>
        </w:rPr>
        <w:t>、标题名、分类。</w:t>
      </w:r>
    </w:p>
    <w:p w14:paraId="236B0BAC" w14:textId="2D1588FA" w:rsidR="005B47B1" w:rsidRPr="00EF2E94" w:rsidRDefault="005B47B1" w:rsidP="003C27BE">
      <w:pPr>
        <w:pStyle w:val="a8"/>
        <w:numPr>
          <w:ilvl w:val="0"/>
          <w:numId w:val="2"/>
        </w:numPr>
        <w:ind w:firstLineChars="0"/>
        <w:rPr>
          <w:color w:val="000000"/>
        </w:rPr>
      </w:pPr>
      <w:r w:rsidRPr="00EF2E94">
        <w:rPr>
          <w:rFonts w:hint="eastAsia"/>
          <w:color w:val="000000"/>
        </w:rPr>
        <w:t>后台资讯列表，修改资讯提交后应返回当前所修改的记录页。</w:t>
      </w:r>
    </w:p>
    <w:p w14:paraId="60D0223B" w14:textId="77777777" w:rsidR="005B47B1" w:rsidRPr="0034241C" w:rsidRDefault="005B47B1">
      <w:pPr>
        <w:rPr>
          <w:b/>
        </w:rPr>
      </w:pPr>
    </w:p>
    <w:sectPr w:rsidR="005B47B1" w:rsidRPr="00342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9A8E57" w14:textId="77777777" w:rsidR="00823540" w:rsidRDefault="00823540" w:rsidP="005B47B1">
      <w:r>
        <w:separator/>
      </w:r>
    </w:p>
  </w:endnote>
  <w:endnote w:type="continuationSeparator" w:id="0">
    <w:p w14:paraId="5AB526A2" w14:textId="77777777" w:rsidR="00823540" w:rsidRDefault="00823540" w:rsidP="005B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8238F" w14:textId="77777777" w:rsidR="00823540" w:rsidRDefault="00823540" w:rsidP="005B47B1">
      <w:r>
        <w:separator/>
      </w:r>
    </w:p>
  </w:footnote>
  <w:footnote w:type="continuationSeparator" w:id="0">
    <w:p w14:paraId="515C3EE1" w14:textId="77777777" w:rsidR="00823540" w:rsidRDefault="00823540" w:rsidP="005B4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24488"/>
    <w:multiLevelType w:val="hybridMultilevel"/>
    <w:tmpl w:val="409866D6"/>
    <w:lvl w:ilvl="0" w:tplc="F25EB6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5610A5C"/>
    <w:multiLevelType w:val="hybridMultilevel"/>
    <w:tmpl w:val="F558E5FA"/>
    <w:lvl w:ilvl="0" w:tplc="DED89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25"/>
    <w:rsid w:val="0034241C"/>
    <w:rsid w:val="003C27BE"/>
    <w:rsid w:val="003F75A4"/>
    <w:rsid w:val="004345C8"/>
    <w:rsid w:val="005B47B1"/>
    <w:rsid w:val="00823540"/>
    <w:rsid w:val="00E45E4F"/>
    <w:rsid w:val="00EF2E94"/>
    <w:rsid w:val="00F13D25"/>
    <w:rsid w:val="00F9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FF2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F13D25"/>
    <w:rPr>
      <w:sz w:val="21"/>
      <w:szCs w:val="21"/>
    </w:rPr>
  </w:style>
  <w:style w:type="paragraph" w:styleId="a4">
    <w:name w:val="annotation text"/>
    <w:basedOn w:val="a"/>
    <w:link w:val="Char"/>
    <w:rsid w:val="00F13D2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rsid w:val="00F13D25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F13D2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13D2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B4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B47B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B4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B47B1"/>
    <w:rPr>
      <w:sz w:val="18"/>
      <w:szCs w:val="18"/>
    </w:rPr>
  </w:style>
  <w:style w:type="paragraph" w:styleId="a8">
    <w:name w:val="List Paragraph"/>
    <w:basedOn w:val="a"/>
    <w:uiPriority w:val="34"/>
    <w:qFormat/>
    <w:rsid w:val="003C27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F13D25"/>
    <w:rPr>
      <w:sz w:val="21"/>
      <w:szCs w:val="21"/>
    </w:rPr>
  </w:style>
  <w:style w:type="paragraph" w:styleId="a4">
    <w:name w:val="annotation text"/>
    <w:basedOn w:val="a"/>
    <w:link w:val="Char"/>
    <w:rsid w:val="00F13D2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rsid w:val="00F13D25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F13D2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13D2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B4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B47B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B4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B47B1"/>
    <w:rPr>
      <w:sz w:val="18"/>
      <w:szCs w:val="18"/>
    </w:rPr>
  </w:style>
  <w:style w:type="paragraph" w:styleId="a8">
    <w:name w:val="List Paragraph"/>
    <w:basedOn w:val="a"/>
    <w:uiPriority w:val="34"/>
    <w:qFormat/>
    <w:rsid w:val="003C2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</Words>
  <Characters>184</Characters>
  <Application>Microsoft Office Word</Application>
  <DocSecurity>0</DocSecurity>
  <Lines>1</Lines>
  <Paragraphs>1</Paragraphs>
  <ScaleCrop>false</ScaleCrop>
  <Company>sina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6</cp:revision>
  <dcterms:created xsi:type="dcterms:W3CDTF">2010-06-29T03:02:00Z</dcterms:created>
  <dcterms:modified xsi:type="dcterms:W3CDTF">2010-06-29T12:22:00Z</dcterms:modified>
</cp:coreProperties>
</file>