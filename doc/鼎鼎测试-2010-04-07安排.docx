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BA6B8" w14:textId="162A4BB1" w:rsidR="003D463B" w:rsidRDefault="003D463B" w:rsidP="003D463B">
      <w:bookmarkStart w:id="0" w:name="_GoBack"/>
      <w:bookmarkEnd w:id="0"/>
      <w:r>
        <w:rPr>
          <w:rFonts w:hint="eastAsia"/>
        </w:rPr>
        <w:t>2010-04-08</w:t>
      </w:r>
      <w:r>
        <w:rPr>
          <w:rFonts w:hint="eastAsia"/>
        </w:rPr>
        <w:t>、</w:t>
      </w:r>
      <w:r>
        <w:rPr>
          <w:rFonts w:hint="eastAsia"/>
        </w:rPr>
        <w:t>2010-04-09</w:t>
      </w:r>
    </w:p>
    <w:p w14:paraId="5DF7E158" w14:textId="77777777" w:rsidR="003D463B" w:rsidRDefault="003D463B" w:rsidP="003D463B">
      <w:pPr>
        <w:pStyle w:val="a3"/>
        <w:numPr>
          <w:ilvl w:val="0"/>
          <w:numId w:val="1"/>
        </w:numPr>
        <w:ind w:firstLineChars="0"/>
      </w:pPr>
      <w:commentRangeStart w:id="1"/>
      <w:r>
        <w:rPr>
          <w:rFonts w:hint="eastAsia"/>
        </w:rPr>
        <w:t>首页</w:t>
      </w:r>
      <w:r>
        <w:rPr>
          <w:rFonts w:hint="eastAsia"/>
        </w:rPr>
        <w:t>more</w:t>
      </w:r>
      <w:r>
        <w:rPr>
          <w:rFonts w:hint="eastAsia"/>
        </w:rPr>
        <w:t>链接</w:t>
      </w:r>
      <w:commentRangeEnd w:id="1"/>
      <w:r w:rsidR="002C2675">
        <w:rPr>
          <w:rStyle w:val="a4"/>
        </w:rPr>
        <w:commentReference w:id="1"/>
      </w:r>
    </w:p>
    <w:p w14:paraId="098CDA98" w14:textId="77777777" w:rsidR="00714B0F" w:rsidRDefault="00714B0F" w:rsidP="003D463B">
      <w:pPr>
        <w:numPr>
          <w:ilvl w:val="0"/>
          <w:numId w:val="1"/>
        </w:numPr>
      </w:pPr>
      <w:commentRangeStart w:id="2"/>
      <w:r>
        <w:rPr>
          <w:rFonts w:hint="eastAsia"/>
        </w:rPr>
        <w:t>商品收藏功能检查</w:t>
      </w:r>
      <w:commentRangeEnd w:id="2"/>
      <w:r w:rsidR="00197008">
        <w:rPr>
          <w:rStyle w:val="a4"/>
        </w:rPr>
        <w:commentReference w:id="2"/>
      </w:r>
    </w:p>
    <w:p w14:paraId="7BAAA2BA" w14:textId="77777777" w:rsidR="003D463B" w:rsidRDefault="00714B0F" w:rsidP="003D463B">
      <w:pPr>
        <w:numPr>
          <w:ilvl w:val="0"/>
          <w:numId w:val="1"/>
        </w:numPr>
      </w:pPr>
      <w:commentRangeStart w:id="3"/>
      <w:r>
        <w:rPr>
          <w:rFonts w:hint="eastAsia"/>
        </w:rPr>
        <w:t>推荐套装场景列表不显示</w:t>
      </w:r>
      <w:commentRangeEnd w:id="3"/>
      <w:r w:rsidR="00147651">
        <w:rPr>
          <w:rStyle w:val="a4"/>
        </w:rPr>
        <w:commentReference w:id="3"/>
      </w:r>
    </w:p>
    <w:p w14:paraId="5C31AB89" w14:textId="77777777" w:rsidR="003D463B" w:rsidRDefault="003D463B" w:rsidP="003D463B">
      <w:pPr>
        <w:pStyle w:val="a3"/>
        <w:numPr>
          <w:ilvl w:val="0"/>
          <w:numId w:val="1"/>
        </w:numPr>
        <w:ind w:firstLineChars="0"/>
      </w:pPr>
      <w:commentRangeStart w:id="4"/>
      <w:r>
        <w:rPr>
          <w:rFonts w:hint="eastAsia"/>
        </w:rPr>
        <w:t>首页热卖排行商品名称多行显示</w:t>
      </w:r>
      <w:commentRangeEnd w:id="4"/>
      <w:r w:rsidR="00861435">
        <w:rPr>
          <w:rStyle w:val="a4"/>
        </w:rPr>
        <w:commentReference w:id="4"/>
      </w:r>
    </w:p>
    <w:p w14:paraId="788E8B3F" w14:textId="77777777" w:rsidR="003D463B" w:rsidRDefault="003D463B" w:rsidP="003D463B">
      <w:pPr>
        <w:numPr>
          <w:ilvl w:val="0"/>
          <w:numId w:val="1"/>
        </w:numPr>
      </w:pPr>
      <w:r>
        <w:rPr>
          <w:rFonts w:hint="eastAsia"/>
        </w:rPr>
        <w:t>后台编辑器添加链接功能</w:t>
      </w:r>
    </w:p>
    <w:p w14:paraId="0F80DFFC" w14:textId="77777777" w:rsidR="003D463B" w:rsidRDefault="003D463B" w:rsidP="003D463B">
      <w:pPr>
        <w:numPr>
          <w:ilvl w:val="0"/>
          <w:numId w:val="1"/>
        </w:numPr>
      </w:pPr>
      <w:commentRangeStart w:id="5"/>
      <w:r>
        <w:rPr>
          <w:rFonts w:hint="eastAsia"/>
        </w:rPr>
        <w:t>分类页底部分页缺失时底部样式错乱</w:t>
      </w:r>
      <w:commentRangeEnd w:id="5"/>
      <w:r w:rsidR="00467E62">
        <w:rPr>
          <w:rStyle w:val="a4"/>
        </w:rPr>
        <w:commentReference w:id="5"/>
      </w:r>
    </w:p>
    <w:p w14:paraId="5E1D6FD5" w14:textId="77777777" w:rsidR="00714B0F" w:rsidRDefault="003D463B" w:rsidP="00714B0F">
      <w:pPr>
        <w:numPr>
          <w:ilvl w:val="0"/>
          <w:numId w:val="1"/>
        </w:numPr>
      </w:pPr>
      <w:commentRangeStart w:id="6"/>
      <w:r w:rsidRPr="003D463B">
        <w:rPr>
          <w:rFonts w:hint="eastAsia"/>
          <w:color w:val="000000"/>
        </w:rPr>
        <w:t>首页左边导航点击三级类投影机进入的页面中的导航类别排列不对；现在显示到二级类别，应该显示到三级类别；如果从影像电器此大类中的三级类进入的，进入后的页面显示分类就应该是影像电器此大类下的所有二级类和三级类；如京东；</w:t>
      </w:r>
      <w:commentRangeEnd w:id="6"/>
      <w:r w:rsidR="00DC23AC">
        <w:rPr>
          <w:rStyle w:val="a4"/>
        </w:rPr>
        <w:commentReference w:id="6"/>
      </w:r>
    </w:p>
    <w:p w14:paraId="2A581B71" w14:textId="77777777" w:rsidR="00714B0F" w:rsidRDefault="00714B0F" w:rsidP="00714B0F">
      <w:pPr>
        <w:numPr>
          <w:ilvl w:val="0"/>
          <w:numId w:val="1"/>
        </w:numPr>
      </w:pPr>
      <w:commentRangeStart w:id="7"/>
      <w:r>
        <w:rPr>
          <w:rFonts w:hint="eastAsia"/>
        </w:rPr>
        <w:t>经典套装</w:t>
      </w:r>
      <w:r>
        <w:rPr>
          <w:rFonts w:hint="eastAsia"/>
        </w:rPr>
        <w:t>FLASH</w:t>
      </w:r>
      <w:r>
        <w:rPr>
          <w:rFonts w:hint="eastAsia"/>
        </w:rPr>
        <w:t>串联</w:t>
      </w:r>
      <w:commentRangeEnd w:id="7"/>
      <w:r w:rsidR="000E0203">
        <w:rPr>
          <w:rStyle w:val="a4"/>
        </w:rPr>
        <w:commentReference w:id="7"/>
      </w:r>
    </w:p>
    <w:p w14:paraId="11218875" w14:textId="54A649D0" w:rsidR="00714B0F" w:rsidRDefault="00F50FF5" w:rsidP="003D463B">
      <w:pPr>
        <w:numPr>
          <w:ilvl w:val="0"/>
          <w:numId w:val="1"/>
        </w:numPr>
      </w:pPr>
      <w:commentRangeStart w:id="8"/>
      <w:r>
        <w:rPr>
          <w:rFonts w:hint="eastAsia"/>
        </w:rPr>
        <w:t>新闻</w:t>
      </w:r>
      <w:r w:rsidR="00714B0F">
        <w:rPr>
          <w:rFonts w:hint="eastAsia"/>
        </w:rPr>
        <w:t>45</w:t>
      </w:r>
      <w:r w:rsidR="00714B0F">
        <w:rPr>
          <w:rFonts w:hint="eastAsia"/>
        </w:rPr>
        <w:t>分类不存在</w:t>
      </w:r>
      <w:commentRangeEnd w:id="8"/>
      <w:r w:rsidR="001A7BE9">
        <w:rPr>
          <w:rStyle w:val="a4"/>
        </w:rPr>
        <w:commentReference w:id="8"/>
      </w:r>
    </w:p>
    <w:p w14:paraId="4E7CB224" w14:textId="77777777" w:rsidR="003D463B" w:rsidRDefault="00714B0F" w:rsidP="003D463B">
      <w:pPr>
        <w:numPr>
          <w:ilvl w:val="0"/>
          <w:numId w:val="1"/>
        </w:numPr>
      </w:pPr>
      <w:r>
        <w:rPr>
          <w:rFonts w:hint="eastAsia"/>
        </w:rPr>
        <w:t>新闻列表页样式错乱</w:t>
      </w:r>
    </w:p>
    <w:p w14:paraId="24F5CB8E" w14:textId="77777777" w:rsidR="00D47401" w:rsidRDefault="00D47401" w:rsidP="00D47401">
      <w:pPr>
        <w:numPr>
          <w:ilvl w:val="0"/>
          <w:numId w:val="1"/>
        </w:numPr>
      </w:pPr>
      <w:r>
        <w:rPr>
          <w:rFonts w:hint="eastAsia"/>
        </w:rPr>
        <w:t>套装：购物流程（不允许修改）</w:t>
      </w:r>
    </w:p>
    <w:p w14:paraId="048ECF6C" w14:textId="77777777" w:rsidR="00D47401" w:rsidRDefault="00D47401" w:rsidP="00D47401">
      <w:pPr>
        <w:numPr>
          <w:ilvl w:val="0"/>
          <w:numId w:val="1"/>
        </w:numPr>
      </w:pPr>
      <w:r>
        <w:rPr>
          <w:rFonts w:hint="eastAsia"/>
        </w:rPr>
        <w:t>经典、推荐：放入购物车的参数定义</w:t>
      </w:r>
      <w:r>
        <w:rPr>
          <w:rFonts w:hint="eastAsia"/>
        </w:rPr>
        <w:t xml:space="preserve"> </w:t>
      </w:r>
      <w:r>
        <w:rPr>
          <w:rFonts w:hint="eastAsia"/>
        </w:rPr>
        <w:t>经典：</w:t>
      </w:r>
      <w:r>
        <w:t>P</w:t>
      </w:r>
      <w:r>
        <w:rPr>
          <w:rFonts w:hint="eastAsia"/>
        </w:rPr>
        <w:t xml:space="preserve">id-qua,pid-qua cname= </w:t>
      </w:r>
      <w:r>
        <w:rPr>
          <w:rFonts w:hint="eastAsia"/>
        </w:rPr>
        <w:t>推荐：</w:t>
      </w:r>
      <w:r>
        <w:rPr>
          <w:rFonts w:hint="eastAsia"/>
        </w:rPr>
        <w:t>suitId, optype cname=</w:t>
      </w:r>
    </w:p>
    <w:p w14:paraId="75B804A0" w14:textId="77777777" w:rsidR="00D47401" w:rsidRDefault="00D47401" w:rsidP="00D47401">
      <w:pPr>
        <w:numPr>
          <w:ilvl w:val="0"/>
          <w:numId w:val="1"/>
        </w:numPr>
      </w:pPr>
      <w:r>
        <w:rPr>
          <w:rFonts w:hint="eastAsia"/>
        </w:rPr>
        <w:t>订单处理流程中的前置条件判断</w:t>
      </w:r>
    </w:p>
    <w:p w14:paraId="5CAB498E" w14:textId="77777777" w:rsidR="00D47401" w:rsidRDefault="00D47401" w:rsidP="00D47401">
      <w:pPr>
        <w:pStyle w:val="a3"/>
        <w:numPr>
          <w:ilvl w:val="0"/>
          <w:numId w:val="1"/>
        </w:numPr>
        <w:ind w:firstLineChars="0"/>
      </w:pPr>
      <w:commentRangeStart w:id="9"/>
      <w:r>
        <w:rPr>
          <w:rFonts w:hint="eastAsia"/>
        </w:rPr>
        <w:t>配送运费计算规则管理</w:t>
      </w:r>
      <w:commentRangeEnd w:id="9"/>
      <w:r w:rsidR="0072420E">
        <w:rPr>
          <w:rStyle w:val="a4"/>
        </w:rPr>
        <w:commentReference w:id="9"/>
      </w:r>
    </w:p>
    <w:p w14:paraId="253D776A" w14:textId="77777777" w:rsidR="00D47401" w:rsidRPr="00714B0F" w:rsidRDefault="00D47401" w:rsidP="00D47401">
      <w:pPr>
        <w:pStyle w:val="a3"/>
        <w:numPr>
          <w:ilvl w:val="0"/>
          <w:numId w:val="1"/>
        </w:numPr>
        <w:ind w:firstLineChars="0"/>
      </w:pPr>
      <w:commentRangeStart w:id="10"/>
      <w:r w:rsidRPr="001922CE">
        <w:rPr>
          <w:rFonts w:hint="eastAsia"/>
          <w:color w:val="000000"/>
        </w:rPr>
        <w:t>显示订单</w:t>
      </w:r>
      <w:r w:rsidRPr="001922CE">
        <w:rPr>
          <w:rFonts w:hint="eastAsia"/>
          <w:color w:val="000000"/>
        </w:rPr>
        <w:t>-</w:t>
      </w:r>
      <w:r w:rsidRPr="001922CE">
        <w:rPr>
          <w:rFonts w:hint="eastAsia"/>
          <w:color w:val="000000"/>
        </w:rPr>
        <w:t>会员类型</w:t>
      </w:r>
      <w:commentRangeEnd w:id="10"/>
      <w:r w:rsidR="000E0203">
        <w:rPr>
          <w:rStyle w:val="a4"/>
        </w:rPr>
        <w:commentReference w:id="10"/>
      </w:r>
    </w:p>
    <w:p w14:paraId="6B9A42B9" w14:textId="77777777" w:rsidR="0072420E" w:rsidRDefault="00D47401" w:rsidP="00D47401">
      <w:pPr>
        <w:numPr>
          <w:ilvl w:val="0"/>
          <w:numId w:val="1"/>
        </w:numPr>
      </w:pPr>
      <w:commentRangeStart w:id="11"/>
      <w:r>
        <w:rPr>
          <w:rFonts w:hint="eastAsia"/>
        </w:rPr>
        <w:t>增加积分规则管理功能，实现积分赠送功能，针对类别、个人；</w:t>
      </w:r>
      <w:commentRangeEnd w:id="11"/>
      <w:r w:rsidR="0072420E">
        <w:rPr>
          <w:rStyle w:val="a4"/>
        </w:rPr>
        <w:commentReference w:id="11"/>
      </w:r>
    </w:p>
    <w:p w14:paraId="421AE72A" w14:textId="77777777" w:rsidR="00D47401" w:rsidRDefault="00D47401" w:rsidP="00D47401">
      <w:pPr>
        <w:numPr>
          <w:ilvl w:val="0"/>
          <w:numId w:val="1"/>
        </w:numPr>
      </w:pPr>
      <w:r>
        <w:rPr>
          <w:rFonts w:hint="eastAsia"/>
        </w:rPr>
        <w:t>积分规则：注册、升级、发帖、购买</w:t>
      </w:r>
    </w:p>
    <w:p w14:paraId="261C40FC" w14:textId="77777777" w:rsidR="00D47401" w:rsidRDefault="00D47401" w:rsidP="00D47401"/>
    <w:p w14:paraId="20CAED6A" w14:textId="77777777" w:rsidR="003D463B" w:rsidRDefault="003D463B" w:rsidP="003D463B"/>
    <w:p w14:paraId="2402C949" w14:textId="77777777" w:rsidR="003D463B" w:rsidRDefault="003D463B" w:rsidP="003D463B">
      <w:r>
        <w:rPr>
          <w:rFonts w:hint="eastAsia"/>
        </w:rPr>
        <w:t>2010-04-10</w:t>
      </w:r>
      <w:r>
        <w:rPr>
          <w:rFonts w:hint="eastAsia"/>
        </w:rPr>
        <w:t>、</w:t>
      </w:r>
      <w:r>
        <w:rPr>
          <w:rFonts w:hint="eastAsia"/>
        </w:rPr>
        <w:t>2010-04-11</w:t>
      </w:r>
      <w:r>
        <w:rPr>
          <w:rFonts w:hint="eastAsia"/>
        </w:rPr>
        <w:t>、</w:t>
      </w:r>
      <w:r>
        <w:rPr>
          <w:rFonts w:hint="eastAsia"/>
        </w:rPr>
        <w:t>2010-04-12</w:t>
      </w:r>
    </w:p>
    <w:p w14:paraId="19F0BDD4" w14:textId="77777777" w:rsidR="003D463B" w:rsidRDefault="003D463B" w:rsidP="003D463B">
      <w:pPr>
        <w:numPr>
          <w:ilvl w:val="0"/>
          <w:numId w:val="1"/>
        </w:numPr>
      </w:pPr>
      <w:r>
        <w:rPr>
          <w:rFonts w:hint="eastAsia"/>
        </w:rPr>
        <w:t>当铺页面数据源发布</w:t>
      </w:r>
    </w:p>
    <w:p w14:paraId="43AF2C5B" w14:textId="77777777" w:rsidR="003D463B" w:rsidRDefault="003D463B" w:rsidP="003D463B">
      <w:pPr>
        <w:numPr>
          <w:ilvl w:val="0"/>
          <w:numId w:val="1"/>
        </w:numPr>
      </w:pPr>
      <w:r>
        <w:rPr>
          <w:rFonts w:hint="eastAsia"/>
        </w:rPr>
        <w:t>魔力世界</w:t>
      </w:r>
      <w:r>
        <w:rPr>
          <w:rFonts w:hint="eastAsia"/>
        </w:rPr>
        <w:t>more</w:t>
      </w:r>
      <w:r>
        <w:rPr>
          <w:rFonts w:hint="eastAsia"/>
        </w:rPr>
        <w:t>链接</w:t>
      </w:r>
    </w:p>
    <w:p w14:paraId="32457DB2" w14:textId="77777777" w:rsidR="003D463B" w:rsidRDefault="003D463B" w:rsidP="003D463B">
      <w:pPr>
        <w:numPr>
          <w:ilvl w:val="0"/>
          <w:numId w:val="1"/>
        </w:numPr>
      </w:pPr>
      <w:r>
        <w:rPr>
          <w:rFonts w:hint="eastAsia"/>
        </w:rPr>
        <w:t>魔力世界页面自动发布</w:t>
      </w:r>
    </w:p>
    <w:p w14:paraId="2EF3D8F3" w14:textId="77777777" w:rsidR="003D463B" w:rsidRDefault="003D463B" w:rsidP="003D463B">
      <w:pPr>
        <w:numPr>
          <w:ilvl w:val="0"/>
          <w:numId w:val="1"/>
        </w:numPr>
      </w:pPr>
      <w:r>
        <w:rPr>
          <w:rFonts w:hint="eastAsia"/>
        </w:rPr>
        <w:t>金榜资讯自动发布</w:t>
      </w:r>
    </w:p>
    <w:p w14:paraId="5BD6C076" w14:textId="77777777" w:rsidR="003D463B" w:rsidRDefault="003D463B" w:rsidP="003D463B">
      <w:pPr>
        <w:numPr>
          <w:ilvl w:val="0"/>
          <w:numId w:val="1"/>
        </w:numPr>
      </w:pPr>
      <w:r>
        <w:rPr>
          <w:rFonts w:hint="eastAsia"/>
        </w:rPr>
        <w:t>当品添加，状态有误</w:t>
      </w:r>
    </w:p>
    <w:p w14:paraId="58A25511" w14:textId="77777777" w:rsidR="003D463B" w:rsidRDefault="003D463B" w:rsidP="003D463B">
      <w:pPr>
        <w:numPr>
          <w:ilvl w:val="0"/>
          <w:numId w:val="1"/>
        </w:numPr>
      </w:pPr>
      <w:r>
        <w:rPr>
          <w:rFonts w:hint="eastAsia"/>
        </w:rPr>
        <w:t>添加二手商品后打开列表错误</w:t>
      </w:r>
    </w:p>
    <w:p w14:paraId="76DD4D59" w14:textId="4417FE9C" w:rsidR="003D463B" w:rsidRDefault="003D463B" w:rsidP="00D47401">
      <w:pPr>
        <w:numPr>
          <w:ilvl w:val="0"/>
          <w:numId w:val="1"/>
        </w:numPr>
      </w:pPr>
      <w:r>
        <w:rPr>
          <w:rFonts w:hint="eastAsia"/>
        </w:rPr>
        <w:t>添加二手商品地区选择完整性检测错误</w:t>
      </w:r>
    </w:p>
    <w:p w14:paraId="7321AA86" w14:textId="2D3A00CD" w:rsidR="00714B0F" w:rsidRDefault="003D463B" w:rsidP="00D47401">
      <w:pPr>
        <w:pStyle w:val="a3"/>
        <w:numPr>
          <w:ilvl w:val="0"/>
          <w:numId w:val="1"/>
        </w:numPr>
        <w:ind w:firstLineChars="0"/>
      </w:pPr>
      <w:r>
        <w:rPr>
          <w:rFonts w:hint="eastAsia"/>
        </w:rPr>
        <w:t>首页投票设置</w:t>
      </w:r>
    </w:p>
    <w:p w14:paraId="6D97DC46" w14:textId="77777777" w:rsidR="00714B0F" w:rsidRDefault="00714B0F" w:rsidP="00714B0F">
      <w:pPr>
        <w:numPr>
          <w:ilvl w:val="0"/>
          <w:numId w:val="1"/>
        </w:numPr>
      </w:pPr>
      <w:r>
        <w:rPr>
          <w:rFonts w:hint="eastAsia"/>
        </w:rPr>
        <w:t>头部登录提示信息</w:t>
      </w:r>
    </w:p>
    <w:p w14:paraId="75EA6489" w14:textId="77777777" w:rsidR="00714B0F" w:rsidRDefault="00714B0F" w:rsidP="00714B0F">
      <w:pPr>
        <w:numPr>
          <w:ilvl w:val="0"/>
          <w:numId w:val="1"/>
        </w:numPr>
      </w:pPr>
      <w:r>
        <w:rPr>
          <w:rFonts w:hint="eastAsia"/>
        </w:rPr>
        <w:t>推荐套装图片不显示</w:t>
      </w:r>
    </w:p>
    <w:p w14:paraId="0D599846" w14:textId="77777777" w:rsidR="00326FC4" w:rsidRDefault="00326FC4" w:rsidP="00326FC4"/>
    <w:p w14:paraId="1D22FEF1" w14:textId="49C755A8" w:rsidR="00D47401" w:rsidRDefault="00D47401" w:rsidP="00326FC4">
      <w:r>
        <w:rPr>
          <w:rFonts w:hint="eastAsia"/>
        </w:rPr>
        <w:t>2010-04-12</w:t>
      </w:r>
      <w:r>
        <w:rPr>
          <w:rFonts w:hint="eastAsia"/>
        </w:rPr>
        <w:t>以后</w:t>
      </w:r>
    </w:p>
    <w:p w14:paraId="6FA67FE4" w14:textId="27CD4826" w:rsidR="00C62E9A" w:rsidRDefault="00C62E9A" w:rsidP="00714B0F">
      <w:pPr>
        <w:numPr>
          <w:ilvl w:val="0"/>
          <w:numId w:val="1"/>
        </w:numPr>
      </w:pPr>
      <w:r>
        <w:rPr>
          <w:rFonts w:hint="eastAsia"/>
        </w:rPr>
        <w:t>话题、投诉管理页面</w:t>
      </w:r>
    </w:p>
    <w:p w14:paraId="3C1FC665" w14:textId="77777777" w:rsidR="00714B0F" w:rsidRDefault="00714B0F" w:rsidP="00714B0F"/>
    <w:p w14:paraId="2A0AD674" w14:textId="77777777" w:rsidR="00714B0F" w:rsidRDefault="00714B0F" w:rsidP="003D463B"/>
    <w:p w14:paraId="7D8F5072" w14:textId="77777777" w:rsidR="007149FF" w:rsidRDefault="007149FF" w:rsidP="003D463B"/>
    <w:p w14:paraId="7CD1D7BC" w14:textId="77777777" w:rsidR="00714B0F" w:rsidRDefault="00714B0F" w:rsidP="00714B0F">
      <w:pPr>
        <w:pStyle w:val="a3"/>
        <w:numPr>
          <w:ilvl w:val="0"/>
          <w:numId w:val="1"/>
        </w:numPr>
        <w:ind w:firstLineChars="0"/>
      </w:pPr>
      <w:r>
        <w:rPr>
          <w:rFonts w:hint="eastAsia"/>
        </w:rPr>
        <w:t>首页产品名称链接鼠标形状</w:t>
      </w:r>
    </w:p>
    <w:p w14:paraId="194E3EF6" w14:textId="77777777" w:rsidR="00714B0F" w:rsidRDefault="00714B0F" w:rsidP="00714B0F">
      <w:pPr>
        <w:numPr>
          <w:ilvl w:val="0"/>
          <w:numId w:val="1"/>
        </w:numPr>
      </w:pPr>
      <w:r>
        <w:rPr>
          <w:rFonts w:hint="eastAsia"/>
          <w:color w:val="000000"/>
          <w:szCs w:val="21"/>
        </w:rPr>
        <w:t>首页的新品上架、直降特卖中的商品标题字数可以显示</w:t>
      </w:r>
      <w:r>
        <w:rPr>
          <w:rFonts w:hint="eastAsia"/>
          <w:color w:val="000000"/>
          <w:szCs w:val="21"/>
        </w:rPr>
        <w:t>2-3</w:t>
      </w:r>
      <w:r>
        <w:rPr>
          <w:rFonts w:hint="eastAsia"/>
          <w:color w:val="000000"/>
          <w:szCs w:val="21"/>
        </w:rPr>
        <w:t>行，图片可以相应的变小一些；</w:t>
      </w:r>
    </w:p>
    <w:p w14:paraId="69D219FD" w14:textId="77777777" w:rsidR="00714B0F" w:rsidRDefault="00714B0F" w:rsidP="00714B0F">
      <w:pPr>
        <w:numPr>
          <w:ilvl w:val="0"/>
          <w:numId w:val="1"/>
        </w:numPr>
      </w:pPr>
      <w:r>
        <w:rPr>
          <w:rFonts w:hint="eastAsia"/>
        </w:rPr>
        <w:t>品牌页面增加与品牌关联的分类显示</w:t>
      </w:r>
    </w:p>
    <w:p w14:paraId="3C3BE8B6" w14:textId="77777777" w:rsidR="00714B0F" w:rsidRDefault="00714B0F" w:rsidP="00714B0F">
      <w:pPr>
        <w:numPr>
          <w:ilvl w:val="0"/>
          <w:numId w:val="1"/>
        </w:numPr>
      </w:pPr>
      <w:r>
        <w:rPr>
          <w:rFonts w:hint="eastAsia"/>
        </w:rPr>
        <w:lastRenderedPageBreak/>
        <w:t>分类由图片改为文字</w:t>
      </w:r>
    </w:p>
    <w:p w14:paraId="2A479161" w14:textId="77777777" w:rsidR="005619CB" w:rsidRDefault="005619CB" w:rsidP="005619CB"/>
    <w:p w14:paraId="6385519D" w14:textId="46BB19A6" w:rsidR="00B81680" w:rsidRDefault="00B81680" w:rsidP="005619CB">
      <w:r>
        <w:t>2010-4-9</w:t>
      </w:r>
      <w:r>
        <w:rPr>
          <w:rFonts w:hint="eastAsia"/>
        </w:rPr>
        <w:t>新增：</w:t>
      </w:r>
    </w:p>
    <w:p w14:paraId="2A424135" w14:textId="6B7D1D1E" w:rsidR="005619CB" w:rsidRDefault="005619CB" w:rsidP="005619CB">
      <w:r>
        <w:rPr>
          <w:rFonts w:hint="eastAsia"/>
        </w:rPr>
        <w:t>收藏添加</w:t>
      </w:r>
      <w:r>
        <w:rPr>
          <w:rFonts w:hint="eastAsia"/>
        </w:rPr>
        <w:t>handler</w:t>
      </w:r>
      <w:r>
        <w:rPr>
          <w:rFonts w:hint="eastAsia"/>
        </w:rPr>
        <w:t>错误</w:t>
      </w:r>
    </w:p>
    <w:p w14:paraId="743BA546" w14:textId="4C61DE46" w:rsidR="0092246F" w:rsidRDefault="0092246F" w:rsidP="005619CB">
      <w:r>
        <w:rPr>
          <w:rFonts w:hint="eastAsia"/>
        </w:rPr>
        <w:t>经典解决方案设置默认场景</w:t>
      </w:r>
      <w:r w:rsidR="009667F6">
        <w:rPr>
          <w:rFonts w:hint="eastAsia"/>
        </w:rPr>
        <w:t>（场景动态从</w:t>
      </w:r>
      <w:r w:rsidR="009667F6">
        <w:rPr>
          <w:rFonts w:hint="eastAsia"/>
        </w:rPr>
        <w:t>XML</w:t>
      </w:r>
      <w:r w:rsidR="009667F6">
        <w:rPr>
          <w:rFonts w:hint="eastAsia"/>
        </w:rPr>
        <w:t>中读取）</w:t>
      </w:r>
    </w:p>
    <w:p w14:paraId="08C83F94" w14:textId="77777777" w:rsidR="0035794E" w:rsidRPr="00714B0F" w:rsidRDefault="0035794E" w:rsidP="005619CB"/>
    <w:sectPr w:rsidR="0035794E" w:rsidRPr="00714B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feng" w:date="2010-04-09T20:20:00Z" w:initials="z">
    <w:p w14:paraId="538565C7" w14:textId="39ED2C36" w:rsidR="002C2675" w:rsidRDefault="002C2675">
      <w:pPr>
        <w:pStyle w:val="a5"/>
      </w:pPr>
      <w:r>
        <w:rPr>
          <w:rStyle w:val="a4"/>
        </w:rPr>
        <w:annotationRef/>
      </w:r>
      <w:r>
        <w:rPr>
          <w:rFonts w:hint="eastAsia"/>
        </w:rPr>
        <w:t>已增加</w:t>
      </w:r>
      <w:r>
        <w:rPr>
          <w:rFonts w:hint="eastAsia"/>
        </w:rPr>
        <w:t>HomeProductList</w:t>
      </w:r>
      <w:r>
        <w:rPr>
          <w:rFonts w:hint="eastAsia"/>
        </w:rPr>
        <w:t>页面</w:t>
      </w:r>
      <w:r w:rsidR="00066E51">
        <w:rPr>
          <w:rFonts w:hint="eastAsia"/>
        </w:rPr>
        <w:t>（商品收藏）</w:t>
      </w:r>
    </w:p>
  </w:comment>
  <w:comment w:id="2" w:author="zhangfeng" w:date="2010-04-08T10:29:00Z" w:initials="z">
    <w:p w14:paraId="0642ED1D" w14:textId="016EB82B" w:rsidR="00197008" w:rsidRDefault="00197008">
      <w:pPr>
        <w:pStyle w:val="a5"/>
      </w:pPr>
      <w:r>
        <w:rPr>
          <w:rStyle w:val="a4"/>
        </w:rPr>
        <w:annotationRef/>
      </w:r>
      <w:r>
        <w:rPr>
          <w:rFonts w:hint="eastAsia"/>
        </w:rPr>
        <w:t>脚本已部署，</w:t>
      </w:r>
      <w:r>
        <w:rPr>
          <w:rFonts w:hint="eastAsia"/>
        </w:rPr>
        <w:t>cartopenapi</w:t>
      </w:r>
      <w:r>
        <w:rPr>
          <w:rFonts w:hint="eastAsia"/>
        </w:rPr>
        <w:t>需更新</w:t>
      </w:r>
    </w:p>
  </w:comment>
  <w:comment w:id="3" w:author="zhangfeng" w:date="2010-04-08T10:48:00Z" w:initials="z">
    <w:p w14:paraId="33569193" w14:textId="148ABEE4" w:rsidR="00147651" w:rsidRDefault="00147651">
      <w:pPr>
        <w:pStyle w:val="a5"/>
      </w:pPr>
      <w:r>
        <w:rPr>
          <w:rStyle w:val="a4"/>
        </w:rPr>
        <w:annotationRef/>
      </w:r>
      <w:r>
        <w:t>S</w:t>
      </w:r>
      <w:r>
        <w:rPr>
          <w:rFonts w:hint="eastAsia"/>
        </w:rPr>
        <w:t>cencetype=0</w:t>
      </w:r>
      <w:r>
        <w:rPr>
          <w:rFonts w:hint="eastAsia"/>
        </w:rPr>
        <w:t>为经典套装</w:t>
      </w:r>
    </w:p>
  </w:comment>
  <w:comment w:id="4" w:author="zhangfeng" w:date="2010-04-08T17:57:00Z" w:initials="z">
    <w:p w14:paraId="55913C49" w14:textId="634CE54A" w:rsidR="00861435" w:rsidRDefault="00861435">
      <w:pPr>
        <w:pStyle w:val="a5"/>
      </w:pPr>
      <w:r>
        <w:rPr>
          <w:rStyle w:val="a4"/>
        </w:rPr>
        <w:annotationRef/>
      </w:r>
      <w:r>
        <w:rPr>
          <w:rFonts w:hint="eastAsia"/>
        </w:rPr>
        <w:t>已更改</w:t>
      </w:r>
    </w:p>
  </w:comment>
  <w:comment w:id="5" w:author="zhangfeng" w:date="2010-04-08T15:56:00Z" w:initials="z">
    <w:p w14:paraId="72F73B92" w14:textId="726FA45B" w:rsidR="00467E62" w:rsidRDefault="00467E62">
      <w:pPr>
        <w:pStyle w:val="a5"/>
      </w:pPr>
      <w:r>
        <w:rPr>
          <w:rStyle w:val="a4"/>
        </w:rPr>
        <w:annotationRef/>
      </w:r>
      <w:r>
        <w:rPr>
          <w:rFonts w:hint="eastAsia"/>
        </w:rPr>
        <w:t>已更改</w:t>
      </w:r>
    </w:p>
  </w:comment>
  <w:comment w:id="6" w:author="zhangfeng" w:date="2010-04-08T16:56:00Z" w:initials="z">
    <w:p w14:paraId="40F00B46" w14:textId="3C70277B" w:rsidR="00DC23AC" w:rsidRDefault="00DC23AC">
      <w:pPr>
        <w:pStyle w:val="a5"/>
      </w:pPr>
      <w:r>
        <w:rPr>
          <w:rStyle w:val="a4"/>
        </w:rPr>
        <w:annotationRef/>
      </w:r>
      <w:r>
        <w:rPr>
          <w:rFonts w:hint="eastAsia"/>
        </w:rPr>
        <w:t>已更改</w:t>
      </w:r>
    </w:p>
  </w:comment>
  <w:comment w:id="7" w:author="zhangfeng" w:date="2010-04-09T21:27:00Z" w:initials="z">
    <w:p w14:paraId="3924525D" w14:textId="1AA27FCD" w:rsidR="000E0203" w:rsidRDefault="000E0203">
      <w:pPr>
        <w:pStyle w:val="a5"/>
      </w:pPr>
      <w:r>
        <w:rPr>
          <w:rStyle w:val="a4"/>
        </w:rPr>
        <w:annotationRef/>
      </w:r>
      <w:r>
        <w:rPr>
          <w:rFonts w:hint="eastAsia"/>
        </w:rPr>
        <w:t>已更改</w:t>
      </w:r>
    </w:p>
  </w:comment>
  <w:comment w:id="8" w:author="zhangfeng" w:date="2010-04-08T11:16:00Z" w:initials="z">
    <w:p w14:paraId="5EF0AAFC" w14:textId="1ED8D2BC" w:rsidR="001A7BE9" w:rsidRDefault="001A7BE9">
      <w:pPr>
        <w:pStyle w:val="a5"/>
      </w:pPr>
      <w:r>
        <w:rPr>
          <w:rStyle w:val="a4"/>
        </w:rPr>
        <w:annotationRef/>
      </w:r>
      <w:r>
        <w:rPr>
          <w:rFonts w:hint="eastAsia"/>
        </w:rPr>
        <w:t>后台添加状态错误，已更改新闻分类添加和编辑处</w:t>
      </w:r>
    </w:p>
  </w:comment>
  <w:comment w:id="9" w:author="zhangfeng" w:date="2010-04-09T21:12:00Z" w:initials="z">
    <w:p w14:paraId="0505E611" w14:textId="79DBFB6E" w:rsidR="0072420E" w:rsidRDefault="0072420E">
      <w:pPr>
        <w:pStyle w:val="a5"/>
      </w:pPr>
      <w:r>
        <w:rPr>
          <w:rStyle w:val="a4"/>
        </w:rPr>
        <w:annotationRef/>
      </w:r>
      <w:r w:rsidR="0035794E">
        <w:rPr>
          <w:rFonts w:hint="eastAsia"/>
        </w:rPr>
        <w:t>已完成</w:t>
      </w:r>
    </w:p>
  </w:comment>
  <w:comment w:id="10" w:author="zhangfeng" w:date="2010-04-09T21:28:00Z" w:initials="z">
    <w:p w14:paraId="4C244FD2" w14:textId="785193A9" w:rsidR="000E0203" w:rsidRDefault="000E0203">
      <w:pPr>
        <w:pStyle w:val="a5"/>
      </w:pPr>
      <w:r>
        <w:rPr>
          <w:rStyle w:val="a4"/>
        </w:rPr>
        <w:annotationRef/>
      </w:r>
      <w:r>
        <w:rPr>
          <w:rFonts w:hint="eastAsia"/>
        </w:rPr>
        <w:t>已完成</w:t>
      </w:r>
    </w:p>
  </w:comment>
  <w:comment w:id="11" w:author="zhangfeng" w:date="2010-04-09T21:13:00Z" w:initials="z">
    <w:p w14:paraId="2AEBB8C9" w14:textId="30327C44" w:rsidR="0072420E" w:rsidRDefault="0072420E">
      <w:pPr>
        <w:pStyle w:val="a5"/>
      </w:pPr>
      <w:r>
        <w:rPr>
          <w:rStyle w:val="a4"/>
        </w:rPr>
        <w:annotationRef/>
      </w:r>
      <w:r w:rsidR="0035794E">
        <w:rPr>
          <w:rFonts w:hint="eastAsia"/>
        </w:rPr>
        <w:t>已完成</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3EBE3" w14:textId="77777777" w:rsidR="00874729" w:rsidRDefault="00874729" w:rsidP="00467E62">
      <w:r>
        <w:separator/>
      </w:r>
    </w:p>
  </w:endnote>
  <w:endnote w:type="continuationSeparator" w:id="0">
    <w:p w14:paraId="19DB6680" w14:textId="77777777" w:rsidR="00874729" w:rsidRDefault="00874729" w:rsidP="0046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DFE14" w14:textId="77777777" w:rsidR="00874729" w:rsidRDefault="00874729" w:rsidP="00467E62">
      <w:r>
        <w:separator/>
      </w:r>
    </w:p>
  </w:footnote>
  <w:footnote w:type="continuationSeparator" w:id="0">
    <w:p w14:paraId="4D0D228D" w14:textId="77777777" w:rsidR="00874729" w:rsidRDefault="00874729" w:rsidP="00467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8E0"/>
    <w:multiLevelType w:val="hybridMultilevel"/>
    <w:tmpl w:val="287C89F0"/>
    <w:lvl w:ilvl="0" w:tplc="8ED28B6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272B8"/>
    <w:multiLevelType w:val="hybridMultilevel"/>
    <w:tmpl w:val="8D06ADBC"/>
    <w:lvl w:ilvl="0" w:tplc="1680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F80AC1"/>
    <w:multiLevelType w:val="hybridMultilevel"/>
    <w:tmpl w:val="01741E6E"/>
    <w:lvl w:ilvl="0" w:tplc="B722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C4F23"/>
    <w:multiLevelType w:val="hybridMultilevel"/>
    <w:tmpl w:val="645809BC"/>
    <w:lvl w:ilvl="0" w:tplc="61F2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434331"/>
    <w:multiLevelType w:val="hybridMultilevel"/>
    <w:tmpl w:val="F5AC73C8"/>
    <w:lvl w:ilvl="0" w:tplc="E5B2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0E3166"/>
    <w:multiLevelType w:val="hybridMultilevel"/>
    <w:tmpl w:val="454CDC5E"/>
    <w:lvl w:ilvl="0" w:tplc="F0F6B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D159C"/>
    <w:multiLevelType w:val="hybridMultilevel"/>
    <w:tmpl w:val="FD7637B6"/>
    <w:lvl w:ilvl="0" w:tplc="38C6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0F"/>
    <w:rsid w:val="00066E51"/>
    <w:rsid w:val="000E0203"/>
    <w:rsid w:val="00147651"/>
    <w:rsid w:val="00175BE1"/>
    <w:rsid w:val="00197008"/>
    <w:rsid w:val="001A7BE9"/>
    <w:rsid w:val="001C372A"/>
    <w:rsid w:val="001D51DD"/>
    <w:rsid w:val="002A3F4E"/>
    <w:rsid w:val="002C2675"/>
    <w:rsid w:val="002E09E2"/>
    <w:rsid w:val="00326FC4"/>
    <w:rsid w:val="0035794E"/>
    <w:rsid w:val="003D463B"/>
    <w:rsid w:val="00467E62"/>
    <w:rsid w:val="005619CB"/>
    <w:rsid w:val="007149FF"/>
    <w:rsid w:val="00714B0F"/>
    <w:rsid w:val="0072420E"/>
    <w:rsid w:val="00861435"/>
    <w:rsid w:val="00874729"/>
    <w:rsid w:val="0092246F"/>
    <w:rsid w:val="009667F6"/>
    <w:rsid w:val="00B81680"/>
    <w:rsid w:val="00C62E9A"/>
    <w:rsid w:val="00D47401"/>
    <w:rsid w:val="00DC23AC"/>
    <w:rsid w:val="00F5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D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2</Pages>
  <Words>107</Words>
  <Characters>611</Characters>
  <Application>Microsoft Office Word</Application>
  <DocSecurity>0</DocSecurity>
  <Lines>5</Lines>
  <Paragraphs>1</Paragraphs>
  <ScaleCrop>false</ScaleCrop>
  <Company>sina</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17</cp:revision>
  <dcterms:created xsi:type="dcterms:W3CDTF">2010-04-07T14:16:00Z</dcterms:created>
  <dcterms:modified xsi:type="dcterms:W3CDTF">2010-04-09T13:28:00Z</dcterms:modified>
</cp:coreProperties>
</file>