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4165E7" w14:textId="6CEF3185" w:rsidR="00580FE6" w:rsidRDefault="00580FE6" w:rsidP="00495DC4">
      <w:pPr>
        <w:rPr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 xml:space="preserve">2010-04-05 </w:t>
      </w:r>
    </w:p>
    <w:p w14:paraId="2A545F21" w14:textId="5DF78AE8" w:rsidR="00495DC4" w:rsidRPr="00495DC4" w:rsidRDefault="00495DC4" w:rsidP="00495DC4">
      <w:r w:rsidRPr="00680AF0">
        <w:rPr>
          <w:rFonts w:hint="eastAsia"/>
          <w:b/>
          <w:color w:val="FF0000"/>
          <w:highlight w:val="yellow"/>
        </w:rPr>
        <w:t>8.</w:t>
      </w:r>
      <w:r>
        <w:rPr>
          <w:rFonts w:hint="eastAsia"/>
          <w:b/>
          <w:color w:val="FF0000"/>
          <w:highlight w:val="yellow"/>
        </w:rPr>
        <w:t xml:space="preserve"> </w:t>
      </w:r>
      <w:r w:rsidRPr="00680AF0">
        <w:rPr>
          <w:rFonts w:hint="eastAsia"/>
          <w:b/>
          <w:color w:val="FF0000"/>
          <w:highlight w:val="yellow"/>
        </w:rPr>
        <w:t>商品最终页无评论时显示</w:t>
      </w:r>
    </w:p>
    <w:p w14:paraId="01D23847" w14:textId="77777777" w:rsidR="00495DC4" w:rsidRPr="000C001D" w:rsidRDefault="00495DC4" w:rsidP="00495DC4">
      <w:pPr>
        <w:rPr>
          <w:b/>
          <w:color w:val="FF0000"/>
        </w:rPr>
      </w:pPr>
      <w:r w:rsidRPr="00680AF0">
        <w:rPr>
          <w:rFonts w:hint="eastAsia"/>
          <w:b/>
          <w:color w:val="FF0000"/>
          <w:highlight w:val="yellow"/>
        </w:rPr>
        <w:t>2.</w:t>
      </w:r>
      <w:r>
        <w:rPr>
          <w:rFonts w:hint="eastAsia"/>
          <w:b/>
          <w:color w:val="FF0000"/>
          <w:highlight w:val="yellow"/>
        </w:rPr>
        <w:t xml:space="preserve"> </w:t>
      </w:r>
      <w:r w:rsidRPr="00680AF0">
        <w:rPr>
          <w:rFonts w:hint="eastAsia"/>
          <w:b/>
          <w:color w:val="FF0000"/>
          <w:highlight w:val="yellow"/>
        </w:rPr>
        <w:t>商品主图不显示原因查找</w:t>
      </w:r>
    </w:p>
    <w:p w14:paraId="644532A8" w14:textId="0DE7AA83" w:rsidR="00495DC4" w:rsidRDefault="00495DC4" w:rsidP="00495DC4">
      <w:pPr>
        <w:rPr>
          <w:b/>
          <w:color w:val="FF0000"/>
        </w:rPr>
      </w:pPr>
      <w:r>
        <w:rPr>
          <w:rFonts w:hint="eastAsia"/>
          <w:b/>
          <w:color w:val="FF0000"/>
        </w:rPr>
        <w:t>首页模板处理</w:t>
      </w:r>
    </w:p>
    <w:p w14:paraId="69E82634" w14:textId="77777777" w:rsidR="00580FE6" w:rsidRDefault="00580FE6" w:rsidP="00495DC4">
      <w:pPr>
        <w:rPr>
          <w:b/>
          <w:color w:val="FF0000"/>
        </w:rPr>
      </w:pPr>
    </w:p>
    <w:p w14:paraId="0B851E90" w14:textId="226A7A72" w:rsidR="00495DC4" w:rsidRPr="000C001D" w:rsidRDefault="00580FE6" w:rsidP="00495DC4">
      <w:pPr>
        <w:rPr>
          <w:b/>
          <w:color w:val="FF0000"/>
        </w:rPr>
      </w:pPr>
      <w:r>
        <w:rPr>
          <w:b/>
          <w:color w:val="FF0000"/>
        </w:rPr>
        <w:t>2010-04-06</w:t>
      </w:r>
    </w:p>
    <w:p w14:paraId="3F12B1BB" w14:textId="5652868E" w:rsidR="00495DC4" w:rsidRDefault="00495DC4" w:rsidP="00495DC4">
      <w:pPr>
        <w:rPr>
          <w:b/>
          <w:color w:val="FF0000"/>
        </w:rPr>
      </w:pPr>
      <w:r>
        <w:rPr>
          <w:rFonts w:hint="eastAsia"/>
          <w:b/>
          <w:color w:val="FF0000"/>
        </w:rPr>
        <w:t>5</w:t>
      </w:r>
      <w:r>
        <w:rPr>
          <w:rFonts w:hint="eastAsia"/>
          <w:b/>
          <w:color w:val="FF0000"/>
        </w:rPr>
        <w:t>个频道模板处理</w:t>
      </w:r>
    </w:p>
    <w:p w14:paraId="0CF22BEB" w14:textId="77777777" w:rsidR="00495DC4" w:rsidRDefault="00495DC4" w:rsidP="00495DC4"/>
    <w:p w14:paraId="418B934A" w14:textId="77777777" w:rsidR="00495DC4" w:rsidRDefault="00495DC4" w:rsidP="00495DC4">
      <w:r w:rsidRPr="00CF5507">
        <w:rPr>
          <w:rFonts w:hint="eastAsia"/>
          <w:b/>
          <w:color w:val="FF0000"/>
          <w:highlight w:val="blue"/>
        </w:rPr>
        <w:t xml:space="preserve">4. </w:t>
      </w:r>
      <w:r w:rsidRPr="00CF5507">
        <w:rPr>
          <w:rFonts w:hint="eastAsia"/>
          <w:b/>
          <w:color w:val="FF0000"/>
          <w:highlight w:val="blue"/>
        </w:rPr>
        <w:t>“直降特卖”“鼎鼎推荐”在商品列表增加管理</w:t>
      </w:r>
    </w:p>
    <w:p w14:paraId="229E4B36" w14:textId="77777777" w:rsidR="00495DC4" w:rsidRPr="000C001D" w:rsidRDefault="00495DC4" w:rsidP="00495DC4">
      <w:pPr>
        <w:rPr>
          <w:b/>
          <w:color w:val="FF0000"/>
        </w:rPr>
      </w:pPr>
      <w:r w:rsidRPr="00CF5507">
        <w:rPr>
          <w:rFonts w:hint="eastAsia"/>
          <w:b/>
          <w:color w:val="FF0000"/>
          <w:highlight w:val="blue"/>
        </w:rPr>
        <w:t xml:space="preserve">16. </w:t>
      </w:r>
      <w:r w:rsidRPr="00CF5507">
        <w:rPr>
          <w:rFonts w:hint="eastAsia"/>
          <w:b/>
          <w:color w:val="FF0000"/>
          <w:highlight w:val="blue"/>
        </w:rPr>
        <w:t>关联商品，</w:t>
      </w:r>
      <w:r w:rsidRPr="00EA549B">
        <w:rPr>
          <w:rFonts w:hint="eastAsia"/>
          <w:b/>
          <w:color w:val="FF0000"/>
          <w:highlight w:val="blue"/>
        </w:rPr>
        <w:t>填写商品</w:t>
      </w:r>
      <w:r w:rsidRPr="00CF5507">
        <w:rPr>
          <w:rFonts w:hint="eastAsia"/>
          <w:b/>
          <w:color w:val="FF0000"/>
          <w:highlight w:val="blue"/>
        </w:rPr>
        <w:t>ID</w:t>
      </w:r>
    </w:p>
    <w:p w14:paraId="3700E4B5" w14:textId="77777777" w:rsidR="00495DC4" w:rsidRDefault="00495DC4" w:rsidP="00495DC4">
      <w:pPr>
        <w:rPr>
          <w:b/>
          <w:color w:val="FF0000"/>
        </w:rPr>
      </w:pPr>
    </w:p>
    <w:p w14:paraId="2DB81B7A" w14:textId="17042646" w:rsidR="00495DC4" w:rsidRDefault="00495DC4" w:rsidP="00495DC4">
      <w:pPr>
        <w:rPr>
          <w:b/>
          <w:color w:val="FF0000"/>
        </w:rPr>
      </w:pPr>
      <w:r>
        <w:rPr>
          <w:rFonts w:hint="eastAsia"/>
          <w:b/>
          <w:color w:val="FF0000"/>
        </w:rPr>
        <w:t>所有模板链接串联（同时整理页面体系文档）</w:t>
      </w:r>
    </w:p>
    <w:p w14:paraId="191DE94C" w14:textId="77777777" w:rsidR="00580FE6" w:rsidRDefault="00580FE6" w:rsidP="00495DC4">
      <w:pPr>
        <w:rPr>
          <w:b/>
          <w:color w:val="FF0000"/>
        </w:rPr>
      </w:pPr>
    </w:p>
    <w:p w14:paraId="3C45C0F5" w14:textId="33C3994A" w:rsidR="00580FE6" w:rsidRDefault="00580FE6" w:rsidP="00580FE6">
      <w:r>
        <w:rPr>
          <w:rFonts w:hint="eastAsia"/>
          <w:b/>
          <w:color w:val="FF0000"/>
        </w:rPr>
        <w:t>2010-04-07</w:t>
      </w:r>
    </w:p>
    <w:p w14:paraId="5B083FD5" w14:textId="77777777" w:rsidR="00580FE6" w:rsidRDefault="00580FE6" w:rsidP="00580FE6"/>
    <w:p w14:paraId="44D5F183" w14:textId="77777777" w:rsidR="004A12CB" w:rsidRPr="00495DC4" w:rsidRDefault="00580FE6" w:rsidP="004A12CB">
      <w:pPr>
        <w:rPr>
          <w:b/>
          <w:color w:val="FF0000"/>
        </w:rPr>
      </w:pPr>
      <w:r>
        <w:rPr>
          <w:rFonts w:hint="eastAsia"/>
        </w:rPr>
        <w:t>DIY</w:t>
      </w:r>
      <w:r>
        <w:rPr>
          <w:rFonts w:hint="eastAsia"/>
        </w:rPr>
        <w:t>商品数量增减功能（同时增加购买链接参数中体现商品个数）</w:t>
      </w:r>
    </w:p>
    <w:p w14:paraId="5E9F10BF" w14:textId="77777777" w:rsidR="004A12CB" w:rsidRDefault="004A12CB" w:rsidP="004A12CB">
      <w:r>
        <w:rPr>
          <w:rFonts w:hint="eastAsia"/>
        </w:rPr>
        <w:t xml:space="preserve">6. </w:t>
      </w:r>
      <w:r>
        <w:rPr>
          <w:rFonts w:hint="eastAsia"/>
        </w:rPr>
        <w:t>商品添加多图未选择时报错</w:t>
      </w:r>
    </w:p>
    <w:p w14:paraId="17524748" w14:textId="77777777" w:rsidR="004A12CB" w:rsidRPr="000C001D" w:rsidRDefault="004A12CB" w:rsidP="004A12CB">
      <w:pPr>
        <w:rPr>
          <w:b/>
          <w:color w:val="FF0000"/>
        </w:rPr>
      </w:pPr>
      <w:r>
        <w:rPr>
          <w:rFonts w:hint="eastAsia"/>
        </w:rPr>
        <w:t xml:space="preserve">7. </w:t>
      </w:r>
      <w:r>
        <w:rPr>
          <w:rFonts w:hint="eastAsia"/>
        </w:rPr>
        <w:t>商品发布模板未显示规格参数</w:t>
      </w:r>
    </w:p>
    <w:p w14:paraId="4A854B1B" w14:textId="77777777" w:rsidR="004A12CB" w:rsidRPr="000C001D" w:rsidRDefault="004A12CB" w:rsidP="004A12CB">
      <w:pPr>
        <w:rPr>
          <w:b/>
          <w:color w:val="FF0000"/>
        </w:rPr>
      </w:pPr>
      <w:r w:rsidRPr="000C001D">
        <w:rPr>
          <w:rFonts w:hint="eastAsia"/>
          <w:b/>
          <w:color w:val="FF0000"/>
        </w:rPr>
        <w:t>10.</w:t>
      </w:r>
      <w:r>
        <w:rPr>
          <w:rFonts w:hint="eastAsia"/>
          <w:b/>
          <w:color w:val="FF0000"/>
        </w:rPr>
        <w:t xml:space="preserve"> </w:t>
      </w:r>
      <w:r w:rsidRPr="000C001D">
        <w:rPr>
          <w:rFonts w:hint="eastAsia"/>
          <w:b/>
          <w:color w:val="FF0000"/>
        </w:rPr>
        <w:t>首页用户登录</w:t>
      </w:r>
    </w:p>
    <w:p w14:paraId="769F1C41" w14:textId="77777777" w:rsidR="004A12CB" w:rsidRPr="000C001D" w:rsidRDefault="004A12CB" w:rsidP="004A12CB">
      <w:pPr>
        <w:rPr>
          <w:b/>
          <w:color w:val="FF0000"/>
        </w:rPr>
      </w:pPr>
      <w:r w:rsidRPr="000C001D">
        <w:rPr>
          <w:rFonts w:hint="eastAsia"/>
          <w:b/>
          <w:color w:val="FF0000"/>
        </w:rPr>
        <w:t>11.</w:t>
      </w:r>
      <w:r>
        <w:rPr>
          <w:rFonts w:hint="eastAsia"/>
          <w:b/>
          <w:color w:val="FF0000"/>
        </w:rPr>
        <w:t xml:space="preserve"> </w:t>
      </w:r>
      <w:r w:rsidRPr="000C001D">
        <w:rPr>
          <w:rFonts w:hint="eastAsia"/>
          <w:b/>
          <w:color w:val="FF0000"/>
        </w:rPr>
        <w:t>首页搜索内容</w:t>
      </w:r>
    </w:p>
    <w:p w14:paraId="510BD476" w14:textId="77777777" w:rsidR="004A12CB" w:rsidRDefault="004A12CB" w:rsidP="004A12CB">
      <w:r>
        <w:rPr>
          <w:rFonts w:hint="eastAsia"/>
        </w:rPr>
        <w:t xml:space="preserve">12. </w:t>
      </w:r>
      <w:r>
        <w:rPr>
          <w:rFonts w:hint="eastAsia"/>
        </w:rPr>
        <w:t>资讯页面发布触发修改为添加资讯处</w:t>
      </w:r>
      <w:r>
        <w:rPr>
          <w:rFonts w:hint="eastAsia"/>
        </w:rPr>
        <w:t xml:space="preserve">  </w:t>
      </w:r>
    </w:p>
    <w:p w14:paraId="4DE28D9B" w14:textId="4EC0CE13" w:rsidR="004A12CB" w:rsidRDefault="004A12CB" w:rsidP="004A12CB">
      <w:r>
        <w:rPr>
          <w:rFonts w:hint="eastAsia"/>
        </w:rPr>
        <w:t xml:space="preserve">13. </w:t>
      </w:r>
      <w:r>
        <w:rPr>
          <w:rFonts w:hint="eastAsia"/>
        </w:rPr>
        <w:t>后台品牌分类关联处添加前台品牌页</w:t>
      </w:r>
      <w:r>
        <w:rPr>
          <w:rFonts w:hint="eastAsia"/>
        </w:rPr>
        <w:t xml:space="preserve">  </w:t>
      </w:r>
    </w:p>
    <w:p w14:paraId="075F4BE1" w14:textId="77777777" w:rsidR="004A12CB" w:rsidRDefault="004A12CB" w:rsidP="004A12CB">
      <w:r>
        <w:rPr>
          <w:rFonts w:hint="eastAsia"/>
        </w:rPr>
        <w:t xml:space="preserve">14. </w:t>
      </w:r>
      <w:r>
        <w:rPr>
          <w:rFonts w:hint="eastAsia"/>
        </w:rPr>
        <w:t>品牌图片修改同时删除</w:t>
      </w:r>
    </w:p>
    <w:p w14:paraId="6DEE9EAC" w14:textId="77777777" w:rsidR="004A12CB" w:rsidRDefault="004A12CB" w:rsidP="004A12CB">
      <w:r>
        <w:rPr>
          <w:rFonts w:hint="eastAsia"/>
        </w:rPr>
        <w:t>商品有无货状态显示</w:t>
      </w:r>
      <w:r>
        <w:rPr>
          <w:rFonts w:hint="eastAsia"/>
        </w:rPr>
        <w:t>-</w:t>
      </w:r>
      <w:r>
        <w:rPr>
          <w:rFonts w:hint="eastAsia"/>
        </w:rPr>
        <w:t>“北京，广州，呼和浩特，上海”商品增加字符串字段用于显示</w:t>
      </w:r>
    </w:p>
    <w:p w14:paraId="1F756092" w14:textId="5CDB345C" w:rsidR="00EA549B" w:rsidRPr="00495DC4" w:rsidRDefault="00EA549B" w:rsidP="004A12CB">
      <w:r>
        <w:rPr>
          <w:rFonts w:hint="eastAsia"/>
        </w:rPr>
        <w:t>魔力世界二级页</w:t>
      </w:r>
    </w:p>
    <w:p w14:paraId="17641C6D" w14:textId="77777777" w:rsidR="004A12CB" w:rsidRDefault="004A12CB" w:rsidP="004A12CB">
      <w:pPr>
        <w:rPr>
          <w:b/>
          <w:color w:val="FF0000"/>
        </w:rPr>
      </w:pPr>
    </w:p>
    <w:p w14:paraId="7F13A94C" w14:textId="77777777" w:rsidR="004A12CB" w:rsidRPr="004A12CB" w:rsidRDefault="004A12CB" w:rsidP="004A12CB">
      <w:pPr>
        <w:rPr>
          <w:b/>
          <w:color w:val="FF0000"/>
        </w:rPr>
      </w:pPr>
    </w:p>
    <w:p w14:paraId="5867D923" w14:textId="77777777" w:rsidR="008F4E23" w:rsidRPr="000C001D" w:rsidRDefault="008F4E23" w:rsidP="008F4E23">
      <w:pPr>
        <w:rPr>
          <w:b/>
          <w:color w:val="FF0000"/>
        </w:rPr>
      </w:pPr>
      <w:r>
        <w:rPr>
          <w:rFonts w:hint="eastAsia"/>
        </w:rPr>
        <w:t xml:space="preserve">15. </w:t>
      </w:r>
      <w:r>
        <w:rPr>
          <w:rFonts w:hint="eastAsia"/>
        </w:rPr>
        <w:t>显示订单</w:t>
      </w:r>
      <w:r>
        <w:rPr>
          <w:rFonts w:hint="eastAsia"/>
        </w:rPr>
        <w:t>-</w:t>
      </w:r>
      <w:r>
        <w:rPr>
          <w:rFonts w:hint="eastAsia"/>
        </w:rPr>
        <w:t>会员类型</w:t>
      </w:r>
    </w:p>
    <w:p w14:paraId="2301EE01" w14:textId="2B1D8F10" w:rsidR="008F4E23" w:rsidRPr="00434B39" w:rsidRDefault="008F4E23" w:rsidP="008F4E23">
      <w:pPr>
        <w:rPr>
          <w:b/>
          <w:color w:val="FF0000"/>
        </w:rPr>
      </w:pPr>
      <w:r w:rsidRPr="00434B39">
        <w:rPr>
          <w:rFonts w:hint="eastAsia"/>
          <w:b/>
          <w:color w:val="FF0000"/>
        </w:rPr>
        <w:t xml:space="preserve">17. </w:t>
      </w:r>
      <w:r w:rsidRPr="00434B39">
        <w:rPr>
          <w:rFonts w:hint="eastAsia"/>
          <w:b/>
          <w:color w:val="FF0000"/>
        </w:rPr>
        <w:t>后台会员列表中添加会员级别显示</w:t>
      </w:r>
      <w:r w:rsidR="00434B39" w:rsidRPr="00434B39">
        <w:rPr>
          <w:rFonts w:hint="eastAsia"/>
          <w:b/>
          <w:color w:val="FF0000"/>
        </w:rPr>
        <w:t xml:space="preserve"> </w:t>
      </w:r>
      <w:r w:rsidR="00434B39">
        <w:rPr>
          <w:rFonts w:hint="eastAsia"/>
          <w:b/>
          <w:color w:val="FF0000"/>
        </w:rPr>
        <w:t xml:space="preserve">-- </w:t>
      </w:r>
      <w:r w:rsidR="00434B39" w:rsidRPr="00434B39">
        <w:rPr>
          <w:rFonts w:hint="eastAsia"/>
          <w:b/>
          <w:color w:val="FF0000"/>
        </w:rPr>
        <w:t>已修改</w:t>
      </w:r>
    </w:p>
    <w:p w14:paraId="1BD3DBBA" w14:textId="727FDD8E" w:rsidR="0041072F" w:rsidRPr="00434B39" w:rsidRDefault="0041072F" w:rsidP="0041072F">
      <w:pPr>
        <w:rPr>
          <w:color w:val="FF0000"/>
        </w:rPr>
      </w:pPr>
      <w:r w:rsidRPr="00434B39">
        <w:rPr>
          <w:rFonts w:hint="eastAsia"/>
          <w:b/>
          <w:color w:val="FF0000"/>
        </w:rPr>
        <w:t xml:space="preserve">22. </w:t>
      </w:r>
      <w:r w:rsidRPr="00434B39">
        <w:rPr>
          <w:rFonts w:hint="eastAsia"/>
          <w:b/>
          <w:color w:val="FF0000"/>
        </w:rPr>
        <w:t>会员升级申请、会员转换</w:t>
      </w:r>
      <w:r w:rsidR="00434B39">
        <w:rPr>
          <w:rFonts w:hint="eastAsia"/>
          <w:b/>
          <w:color w:val="FF0000"/>
        </w:rPr>
        <w:t xml:space="preserve"> </w:t>
      </w:r>
      <w:r w:rsidR="00434B39">
        <w:rPr>
          <w:rFonts w:hint="eastAsia"/>
          <w:color w:val="FF0000"/>
        </w:rPr>
        <w:t>未测试</w:t>
      </w:r>
    </w:p>
    <w:p w14:paraId="376C66C5" w14:textId="77777777" w:rsidR="00434B39" w:rsidRDefault="00434B39" w:rsidP="00434B39">
      <w:r>
        <w:rPr>
          <w:rFonts w:hint="eastAsia"/>
        </w:rPr>
        <w:t xml:space="preserve">18. </w:t>
      </w:r>
      <w:r>
        <w:rPr>
          <w:rFonts w:hint="eastAsia"/>
        </w:rPr>
        <w:t>增加积分规则管理功能，实现积分赠送功能，针对类别、个人</w:t>
      </w:r>
    </w:p>
    <w:p w14:paraId="54AF63F7" w14:textId="77777777" w:rsidR="00434B39" w:rsidRDefault="00434B39" w:rsidP="00434B39">
      <w:pPr>
        <w:ind w:firstLine="420"/>
        <w:rPr>
          <w:rFonts w:hint="eastAsia"/>
        </w:rPr>
      </w:pPr>
      <w:r>
        <w:rPr>
          <w:rFonts w:hint="eastAsia"/>
        </w:rPr>
        <w:t>积分规则：注册、升级、发帖、购买</w:t>
      </w:r>
    </w:p>
    <w:p w14:paraId="679AD0BF" w14:textId="13751590" w:rsidR="00434B39" w:rsidRPr="00434B39" w:rsidRDefault="00434B39" w:rsidP="00434B39">
      <w:pPr>
        <w:ind w:firstLine="420"/>
        <w:rPr>
          <w:b/>
          <w:color w:val="FF0000"/>
        </w:rPr>
      </w:pPr>
      <w:r w:rsidRPr="00434B39">
        <w:rPr>
          <w:rFonts w:hint="eastAsia"/>
          <w:b/>
          <w:color w:val="FF0000"/>
        </w:rPr>
        <w:t>完成了积分赠送</w:t>
      </w:r>
    </w:p>
    <w:p w14:paraId="62B99623" w14:textId="77777777" w:rsidR="0041072F" w:rsidRPr="00434B39" w:rsidRDefault="0041072F" w:rsidP="0041072F"/>
    <w:p w14:paraId="7551EB37" w14:textId="77777777" w:rsidR="0041072F" w:rsidRDefault="0041072F" w:rsidP="0041072F">
      <w:r>
        <w:rPr>
          <w:rFonts w:hint="eastAsia"/>
        </w:rPr>
        <w:t xml:space="preserve">21. </w:t>
      </w:r>
      <w:r>
        <w:rPr>
          <w:rFonts w:hint="eastAsia"/>
        </w:rPr>
        <w:t>订单处理流程中的前置条件判断</w:t>
      </w:r>
    </w:p>
    <w:p w14:paraId="1C6C3297" w14:textId="77777777" w:rsidR="0041072F" w:rsidRDefault="0041072F" w:rsidP="0041072F">
      <w:r>
        <w:rPr>
          <w:rFonts w:hint="eastAsia"/>
        </w:rPr>
        <w:t xml:space="preserve">20. </w:t>
      </w:r>
      <w:r>
        <w:rPr>
          <w:rFonts w:hint="eastAsia"/>
        </w:rPr>
        <w:t>配送运费计算规则管理</w:t>
      </w:r>
    </w:p>
    <w:p w14:paraId="04C1B1FB" w14:textId="77777777" w:rsidR="0041072F" w:rsidRDefault="0041072F" w:rsidP="0041072F"/>
    <w:p w14:paraId="2FD488C2" w14:textId="77777777" w:rsidR="0041072F" w:rsidRDefault="0041072F" w:rsidP="0041072F">
      <w:r>
        <w:rPr>
          <w:rFonts w:hint="eastAsia"/>
        </w:rPr>
        <w:t xml:space="preserve">19. </w:t>
      </w:r>
      <w:r>
        <w:rPr>
          <w:rFonts w:hint="eastAsia"/>
        </w:rPr>
        <w:t>套装的相关</w:t>
      </w:r>
    </w:p>
    <w:p w14:paraId="078F585E" w14:textId="25FED788" w:rsidR="0041072F" w:rsidRDefault="0041072F" w:rsidP="0041072F">
      <w:pPr>
        <w:ind w:firstLine="420"/>
      </w:pPr>
      <w:r>
        <w:rPr>
          <w:rFonts w:hint="eastAsia"/>
        </w:rPr>
        <w:t>套装：购物流程（不允许修改）；</w:t>
      </w:r>
      <w:bookmarkStart w:id="0" w:name="_GoBack"/>
      <w:r w:rsidRPr="00434B39">
        <w:rPr>
          <w:rFonts w:hint="eastAsia"/>
          <w:color w:val="FF0000"/>
        </w:rPr>
        <w:t>推荐套装编辑</w:t>
      </w:r>
      <w:r w:rsidR="00434B39">
        <w:rPr>
          <w:rFonts w:hint="eastAsia"/>
          <w:color w:val="FF0000"/>
        </w:rPr>
        <w:t xml:space="preserve"> </w:t>
      </w:r>
      <w:r w:rsidR="00434B39">
        <w:rPr>
          <w:rFonts w:hint="eastAsia"/>
          <w:color w:val="FF0000"/>
        </w:rPr>
        <w:t>——</w:t>
      </w:r>
      <w:r w:rsidR="00434B39">
        <w:rPr>
          <w:rFonts w:hint="eastAsia"/>
          <w:color w:val="FF0000"/>
        </w:rPr>
        <w:t xml:space="preserve"> </w:t>
      </w:r>
      <w:r w:rsidR="00434B39">
        <w:rPr>
          <w:rFonts w:hint="eastAsia"/>
          <w:color w:val="FF0000"/>
        </w:rPr>
        <w:t>增加了总价和数量</w:t>
      </w:r>
      <w:bookmarkEnd w:id="0"/>
    </w:p>
    <w:p w14:paraId="213DB21E" w14:textId="77777777" w:rsidR="0041072F" w:rsidRDefault="0041072F" w:rsidP="0041072F">
      <w:pPr>
        <w:ind w:firstLine="420"/>
        <w:rPr>
          <w:rFonts w:hint="eastAsia"/>
        </w:rPr>
      </w:pPr>
      <w:r>
        <w:rPr>
          <w:rFonts w:hint="eastAsia"/>
        </w:rPr>
        <w:t>经典、推荐：放入购物车的参数定义</w:t>
      </w:r>
    </w:p>
    <w:p w14:paraId="3C9F45C3" w14:textId="123E20BC" w:rsidR="00434B39" w:rsidRDefault="00434B39" w:rsidP="0041072F">
      <w:pPr>
        <w:ind w:firstLine="420"/>
        <w:rPr>
          <w:rFonts w:hint="eastAsia"/>
        </w:rPr>
      </w:pPr>
      <w:r>
        <w:rPr>
          <w:rFonts w:hint="eastAsia"/>
        </w:rPr>
        <w:t>经典：</w:t>
      </w:r>
      <w:proofErr w:type="spellStart"/>
      <w:r>
        <w:t>P</w:t>
      </w:r>
      <w:r>
        <w:rPr>
          <w:rFonts w:hint="eastAsia"/>
        </w:rPr>
        <w:t>id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qua,pid</w:t>
      </w:r>
      <w:proofErr w:type="spellEnd"/>
      <w:r>
        <w:rPr>
          <w:rFonts w:hint="eastAsia"/>
        </w:rPr>
        <w:t xml:space="preserve">-qua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</w:t>
      </w:r>
    </w:p>
    <w:p w14:paraId="2C16AE86" w14:textId="1025B930" w:rsidR="00434B39" w:rsidRDefault="00434B39" w:rsidP="0041072F">
      <w:pPr>
        <w:ind w:firstLine="420"/>
      </w:pPr>
      <w:r>
        <w:rPr>
          <w:rFonts w:hint="eastAsia"/>
        </w:rPr>
        <w:t>推荐：</w:t>
      </w:r>
      <w:proofErr w:type="spellStart"/>
      <w:r>
        <w:rPr>
          <w:rFonts w:hint="eastAsia"/>
        </w:rPr>
        <w:t>suitId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optype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</w:t>
      </w:r>
    </w:p>
    <w:p w14:paraId="59F5E2D3" w14:textId="77777777" w:rsidR="0041072F" w:rsidRDefault="0041072F" w:rsidP="008F4E23"/>
    <w:p w14:paraId="440E9AC4" w14:textId="77777777" w:rsidR="0041072F" w:rsidRDefault="0041072F" w:rsidP="0041072F">
      <w:r>
        <w:rPr>
          <w:rFonts w:hint="eastAsia"/>
        </w:rPr>
        <w:t xml:space="preserve">18. </w:t>
      </w:r>
      <w:r>
        <w:rPr>
          <w:rFonts w:hint="eastAsia"/>
        </w:rPr>
        <w:t>增加积分规则管理功能，实现积分赠送功能，针对类别、个人</w:t>
      </w:r>
    </w:p>
    <w:p w14:paraId="7F5423FF" w14:textId="77777777" w:rsidR="0041072F" w:rsidRDefault="0041072F" w:rsidP="0041072F">
      <w:pPr>
        <w:ind w:firstLine="420"/>
      </w:pPr>
      <w:r>
        <w:rPr>
          <w:rFonts w:hint="eastAsia"/>
        </w:rPr>
        <w:lastRenderedPageBreak/>
        <w:t>积分规则：注册、升级、发帖、购买</w:t>
      </w:r>
    </w:p>
    <w:p w14:paraId="55AE88D1" w14:textId="77777777" w:rsidR="004A12CB" w:rsidRDefault="004A12CB" w:rsidP="008F4E23"/>
    <w:p w14:paraId="69238F97" w14:textId="77777777" w:rsidR="00495DC4" w:rsidRDefault="00495DC4" w:rsidP="00495DC4">
      <w:pPr>
        <w:rPr>
          <w:b/>
          <w:color w:val="FF0000"/>
        </w:rPr>
      </w:pPr>
    </w:p>
    <w:p w14:paraId="0F07D07C" w14:textId="3052C272" w:rsidR="00495DC4" w:rsidRPr="004A12CB" w:rsidRDefault="00495DC4" w:rsidP="000C001D"/>
    <w:p w14:paraId="71FA5E9C" w14:textId="77777777" w:rsidR="004A12CB" w:rsidRDefault="004A12CB" w:rsidP="000C001D"/>
    <w:p w14:paraId="2D0C86A7" w14:textId="77777777" w:rsidR="004A12CB" w:rsidRDefault="004A12CB" w:rsidP="000C001D"/>
    <w:p w14:paraId="5496716F" w14:textId="77777777" w:rsidR="004A12CB" w:rsidRDefault="004A12CB" w:rsidP="000C001D"/>
    <w:p w14:paraId="5CA9954C" w14:textId="77777777" w:rsidR="00495DC4" w:rsidRPr="000C001D" w:rsidRDefault="00495DC4" w:rsidP="00495DC4">
      <w:pPr>
        <w:rPr>
          <w:color w:val="000000"/>
        </w:rPr>
      </w:pPr>
      <w:r w:rsidRPr="000C001D">
        <w:rPr>
          <w:rFonts w:hint="eastAsia"/>
          <w:color w:val="000000"/>
        </w:rPr>
        <w:t>5.</w:t>
      </w:r>
      <w:r>
        <w:rPr>
          <w:rFonts w:hint="eastAsia"/>
          <w:color w:val="000000"/>
        </w:rPr>
        <w:t xml:space="preserve"> </w:t>
      </w:r>
      <w:r w:rsidRPr="000C001D">
        <w:rPr>
          <w:rFonts w:hint="eastAsia"/>
          <w:color w:val="000000"/>
        </w:rPr>
        <w:t>CMS</w:t>
      </w:r>
      <w:r w:rsidRPr="000C001D">
        <w:rPr>
          <w:rFonts w:hint="eastAsia"/>
          <w:color w:val="000000"/>
        </w:rPr>
        <w:t>发布实现自动提取数据</w:t>
      </w:r>
    </w:p>
    <w:sectPr w:rsidR="00495DC4" w:rsidRPr="000C0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853D7" w14:textId="77777777" w:rsidR="00297ED2" w:rsidRDefault="00297ED2" w:rsidP="00434B39">
      <w:r>
        <w:separator/>
      </w:r>
    </w:p>
  </w:endnote>
  <w:endnote w:type="continuationSeparator" w:id="0">
    <w:p w14:paraId="50E20E2D" w14:textId="77777777" w:rsidR="00297ED2" w:rsidRDefault="00297ED2" w:rsidP="00434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2E6D74" w14:textId="77777777" w:rsidR="00297ED2" w:rsidRDefault="00297ED2" w:rsidP="00434B39">
      <w:r>
        <w:separator/>
      </w:r>
    </w:p>
  </w:footnote>
  <w:footnote w:type="continuationSeparator" w:id="0">
    <w:p w14:paraId="4C4B0A05" w14:textId="77777777" w:rsidR="00297ED2" w:rsidRDefault="00297ED2" w:rsidP="00434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C0797"/>
    <w:multiLevelType w:val="hybridMultilevel"/>
    <w:tmpl w:val="7C58C4CE"/>
    <w:lvl w:ilvl="0" w:tplc="A1084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01D"/>
    <w:rsid w:val="000C001D"/>
    <w:rsid w:val="00232F78"/>
    <w:rsid w:val="00297ED2"/>
    <w:rsid w:val="0041072F"/>
    <w:rsid w:val="00434B39"/>
    <w:rsid w:val="00495DC4"/>
    <w:rsid w:val="004A12CB"/>
    <w:rsid w:val="00580FE6"/>
    <w:rsid w:val="00680AF0"/>
    <w:rsid w:val="007348E1"/>
    <w:rsid w:val="008F4E23"/>
    <w:rsid w:val="00A71846"/>
    <w:rsid w:val="00BF1517"/>
    <w:rsid w:val="00BF58E3"/>
    <w:rsid w:val="00CF5507"/>
    <w:rsid w:val="00EA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266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80FE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80FE6"/>
  </w:style>
  <w:style w:type="paragraph" w:styleId="a4">
    <w:name w:val="List Paragraph"/>
    <w:basedOn w:val="a"/>
    <w:uiPriority w:val="34"/>
    <w:qFormat/>
    <w:rsid w:val="004A12CB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434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34B3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34B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34B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80FE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80FE6"/>
  </w:style>
  <w:style w:type="paragraph" w:styleId="a4">
    <w:name w:val="List Paragraph"/>
    <w:basedOn w:val="a"/>
    <w:uiPriority w:val="34"/>
    <w:qFormat/>
    <w:rsid w:val="004A12CB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434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34B3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34B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34B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101</Words>
  <Characters>581</Characters>
  <Application>Microsoft Office Word</Application>
  <DocSecurity>0</DocSecurity>
  <Lines>4</Lines>
  <Paragraphs>1</Paragraphs>
  <ScaleCrop>false</ScaleCrop>
  <Company>sina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zhangfeng</dc:creator>
  <cp:keywords/>
  <dc:description/>
  <cp:lastModifiedBy>zhangfeng</cp:lastModifiedBy>
  <cp:revision>12</cp:revision>
  <dcterms:created xsi:type="dcterms:W3CDTF">2010-04-05T14:28:00Z</dcterms:created>
  <dcterms:modified xsi:type="dcterms:W3CDTF">2010-04-07T13:47:00Z</dcterms:modified>
</cp:coreProperties>
</file>