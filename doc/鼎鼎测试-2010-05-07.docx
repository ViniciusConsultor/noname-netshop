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D63D4" w14:textId="77777777" w:rsidR="00770928" w:rsidRDefault="00770928" w:rsidP="00174A74">
      <w:pPr>
        <w:numPr>
          <w:ilvl w:val="0"/>
          <w:numId w:val="1"/>
        </w:numPr>
      </w:pPr>
      <w:commentRangeStart w:id="0"/>
      <w:r>
        <w:rPr>
          <w:rFonts w:hint="eastAsia"/>
        </w:rPr>
        <w:t>影音套装点击后应该有一个默认状态。</w:t>
      </w:r>
      <w:r w:rsidR="00793798">
        <w:rPr>
          <w:rFonts w:hint="eastAsia"/>
        </w:rPr>
        <w:t>现在点进去什么都没有显示。</w:t>
      </w:r>
      <w:commentRangeEnd w:id="0"/>
      <w:r w:rsidR="002D3970">
        <w:rPr>
          <w:rStyle w:val="a5"/>
        </w:rPr>
        <w:commentReference w:id="0"/>
      </w:r>
    </w:p>
    <w:p w14:paraId="2A1B7C4E" w14:textId="748EDD75" w:rsidR="00174A74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7F22C93B">
            <wp:extent cx="3800475" cy="312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B7C9054" w14:textId="77777777" w:rsidR="00174A74" w:rsidRDefault="00D35C0C" w:rsidP="00174A74">
      <w:pPr>
        <w:numPr>
          <w:ilvl w:val="0"/>
          <w:numId w:val="1"/>
        </w:numPr>
      </w:pPr>
      <w:r>
        <w:rPr>
          <w:rFonts w:hint="eastAsia"/>
        </w:rPr>
        <w:t>个人中心，我的站内信，应该倒排序</w:t>
      </w:r>
    </w:p>
    <w:p w14:paraId="74B9D81B" w14:textId="785B2137" w:rsidR="001C477B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46EC7541">
            <wp:extent cx="2943225" cy="146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8A46BBD" w14:textId="69268F79" w:rsidR="001C477B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61613476">
            <wp:extent cx="1762125" cy="55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34419">
        <w:rPr>
          <w:rFonts w:hint="eastAsia"/>
        </w:rPr>
        <w:t>输入的地方最好都做下过滤。</w:t>
      </w:r>
    </w:p>
    <w:p w14:paraId="76C5E2BC" w14:textId="37EC8ACA" w:rsidR="004423C2" w:rsidRDefault="0017775F" w:rsidP="00174A74">
      <w:pPr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 wp14:editId="3D7E78C9">
            <wp:extent cx="5267325" cy="1152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0984587" w14:textId="77777777" w:rsidR="007341C3" w:rsidRDefault="007341C3" w:rsidP="00174A74">
      <w:pPr>
        <w:numPr>
          <w:ilvl w:val="0"/>
          <w:numId w:val="1"/>
        </w:numPr>
      </w:pPr>
      <w:r>
        <w:rPr>
          <w:rFonts w:hint="eastAsia"/>
        </w:rPr>
        <w:t>按需定制里的文字如下：</w:t>
      </w:r>
    </w:p>
    <w:p w14:paraId="0CB01002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  <w:r w:rsidRPr="007341C3">
        <w:rPr>
          <w:rFonts w:hint="eastAsia"/>
          <w:color w:val="FF0000"/>
        </w:rPr>
        <w:t>您的需求：</w:t>
      </w:r>
    </w:p>
    <w:p w14:paraId="5962C689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3D675D3F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  <w:r w:rsidRPr="007341C3">
        <w:rPr>
          <w:rFonts w:hint="eastAsia"/>
          <w:color w:val="FF0000"/>
        </w:rPr>
        <w:t>您的具体使用场地和其它相关说明？</w:t>
      </w:r>
    </w:p>
    <w:p w14:paraId="41710DCF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292B8276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  <w:r w:rsidRPr="007341C3">
        <w:rPr>
          <w:rFonts w:hint="eastAsia"/>
          <w:color w:val="FF0000"/>
        </w:rPr>
        <w:t>您的场地情况：</w:t>
      </w:r>
    </w:p>
    <w:p w14:paraId="0538AE8E" w14:textId="77777777" w:rsidR="007341C3" w:rsidRPr="007341C3" w:rsidRDefault="007341C3" w:rsidP="007341C3">
      <w:pPr>
        <w:numPr>
          <w:ilvl w:val="0"/>
          <w:numId w:val="1"/>
        </w:numPr>
        <w:rPr>
          <w:color w:val="FF0000"/>
        </w:rPr>
      </w:pPr>
    </w:p>
    <w:p w14:paraId="6A8D2E36" w14:textId="77777777" w:rsidR="007341C3" w:rsidRDefault="007341C3" w:rsidP="007341C3">
      <w:pPr>
        <w:numPr>
          <w:ilvl w:val="0"/>
          <w:numId w:val="1"/>
        </w:numPr>
      </w:pPr>
      <w:r w:rsidRPr="007341C3">
        <w:rPr>
          <w:rFonts w:hint="eastAsia"/>
          <w:color w:val="FF0000"/>
        </w:rPr>
        <w:t>如：房屋长度、宽度、高度，门窗位置，墙体材质，屋顶材质，装修情况等等</w:t>
      </w:r>
      <w:r>
        <w:rPr>
          <w:rFonts w:hint="eastAsia"/>
        </w:rPr>
        <w:t>。</w:t>
      </w:r>
    </w:p>
    <w:p w14:paraId="4532C966" w14:textId="77777777" w:rsidR="00105702" w:rsidRPr="00105702" w:rsidRDefault="00105702" w:rsidP="00105702">
      <w:pPr>
        <w:numPr>
          <w:ilvl w:val="0"/>
          <w:numId w:val="1"/>
        </w:numPr>
        <w:rPr>
          <w:color w:val="FF0000"/>
        </w:rPr>
      </w:pPr>
      <w:r w:rsidRPr="00105702">
        <w:rPr>
          <w:rFonts w:hint="eastAsia"/>
          <w:color w:val="FF0000"/>
        </w:rPr>
        <w:t>要实现的影音效果：</w:t>
      </w:r>
    </w:p>
    <w:p w14:paraId="48652A97" w14:textId="77777777" w:rsidR="00105702" w:rsidRPr="00105702" w:rsidRDefault="00105702" w:rsidP="00105702">
      <w:pPr>
        <w:numPr>
          <w:ilvl w:val="0"/>
          <w:numId w:val="1"/>
        </w:numPr>
        <w:rPr>
          <w:color w:val="FF0000"/>
        </w:rPr>
      </w:pPr>
    </w:p>
    <w:p w14:paraId="6C1FC935" w14:textId="77777777" w:rsidR="005E66E7" w:rsidRPr="005E66E7" w:rsidRDefault="00105702" w:rsidP="005E66E7">
      <w:pPr>
        <w:numPr>
          <w:ilvl w:val="0"/>
          <w:numId w:val="1"/>
        </w:numPr>
        <w:rPr>
          <w:color w:val="000000"/>
        </w:rPr>
      </w:pPr>
      <w:r w:rsidRPr="00105702">
        <w:rPr>
          <w:rFonts w:hint="eastAsia"/>
          <w:color w:val="FF0000"/>
        </w:rPr>
        <w:t>如：要求画面大小？画质的要求（分辨率）？音效的具体要求？等等</w:t>
      </w:r>
    </w:p>
    <w:p w14:paraId="1A76D4BE" w14:textId="77777777" w:rsidR="00C65C41" w:rsidRDefault="00C65C41" w:rsidP="005E66E7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二手评论那里输入完以后可以一直点发表</w:t>
      </w:r>
      <w:r w:rsidR="00EF7529">
        <w:rPr>
          <w:rFonts w:hint="eastAsia"/>
          <w:color w:val="000000"/>
        </w:rPr>
        <w:t>，没有提示，可以一直刷下去。</w:t>
      </w:r>
    </w:p>
    <w:p w14:paraId="5BCC3272" w14:textId="77777777" w:rsidR="00EF7529" w:rsidRPr="00052DA8" w:rsidRDefault="00EF7529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后台</w:t>
      </w:r>
      <w:hyperlink r:id="rId11" w:tgtFrame="mainPage" w:history="1">
        <w:r>
          <w:rPr>
            <w:rStyle w:val="a3"/>
            <w:rFonts w:ascii="ˎ̥" w:hAnsi="ˎ̥"/>
            <w:sz w:val="18"/>
            <w:szCs w:val="18"/>
          </w:rPr>
          <w:t>二手商品评论</w:t>
        </w:r>
      </w:hyperlink>
      <w:r>
        <w:rPr>
          <w:rFonts w:ascii="ˎ̥" w:hAnsi="ˎ̥" w:hint="eastAsia"/>
          <w:sz w:val="18"/>
          <w:szCs w:val="18"/>
        </w:rPr>
        <w:t>，列表分页不好似。列表希望换个样式。</w:t>
      </w:r>
    </w:p>
    <w:p w14:paraId="43B82CCF" w14:textId="7FE84F6F" w:rsidR="00052DA8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4D959E57">
            <wp:extent cx="5276850" cy="1666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B9BE289" w14:textId="77777777" w:rsidR="00232ECA" w:rsidRDefault="00232ECA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拍卖商品家价应该做下限制。</w:t>
      </w:r>
      <w:r w:rsidR="005E66E7">
        <w:rPr>
          <w:rFonts w:hint="eastAsia"/>
          <w:color w:val="000000"/>
        </w:rPr>
        <w:t xml:space="preserve"> &lt; 7</w:t>
      </w:r>
      <w:bookmarkStart w:id="1" w:name="_GoBack"/>
      <w:bookmarkEnd w:id="1"/>
    </w:p>
    <w:p w14:paraId="764E535E" w14:textId="28704353" w:rsidR="007425D9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5F891179">
            <wp:extent cx="4324350" cy="219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BE1366">
        <w:rPr>
          <w:rFonts w:hint="eastAsia"/>
          <w:color w:val="000000"/>
        </w:rPr>
        <w:t>检索页面的销量，价格，上架时间都不好使。</w:t>
      </w:r>
    </w:p>
    <w:p w14:paraId="35E146CB" w14:textId="6509FC67" w:rsidR="00C8338C" w:rsidRDefault="0017775F" w:rsidP="00C65C41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0" distR="0" wp14:editId="5E119EE7">
            <wp:extent cx="1628775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C8338C">
        <w:rPr>
          <w:rFonts w:hint="eastAsia"/>
          <w:color w:val="000000"/>
        </w:rPr>
        <w:t>检索出来的商品。这几个按钮都失效。</w:t>
      </w:r>
    </w:p>
    <w:p w14:paraId="1E65A726" w14:textId="77777777" w:rsidR="00FD0C7F" w:rsidRPr="00105702" w:rsidRDefault="00505E5F" w:rsidP="005E66E7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检索的分页好像也有问题。</w:t>
      </w:r>
    </w:p>
    <w:sectPr w:rsidR="00FD0C7F" w:rsidRPr="0010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5-09T22:36:00Z" w:initials="z">
    <w:p w14:paraId="2FAE2287" w14:textId="3F00134F" w:rsidR="002D3970" w:rsidRDefault="002D3970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上传</w:t>
      </w:r>
      <w:proofErr w:type="spellStart"/>
      <w:r>
        <w:rPr>
          <w:rFonts w:hint="eastAsia"/>
        </w:rPr>
        <w:t>customhome</w:t>
      </w:r>
      <w:proofErr w:type="spellEnd"/>
      <w:r>
        <w:rPr>
          <w:rFonts w:hint="eastAsia"/>
        </w:rPr>
        <w:t>脚本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1FD4"/>
    <w:multiLevelType w:val="hybridMultilevel"/>
    <w:tmpl w:val="778CAD70"/>
    <w:lvl w:ilvl="0" w:tplc="7DAA7A4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1EC44C3"/>
    <w:multiLevelType w:val="hybridMultilevel"/>
    <w:tmpl w:val="6AC68E86"/>
    <w:lvl w:ilvl="0" w:tplc="E6FAA780">
      <w:start w:val="18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928"/>
    <w:rsid w:val="00052DA8"/>
    <w:rsid w:val="000E173D"/>
    <w:rsid w:val="00105702"/>
    <w:rsid w:val="00174A74"/>
    <w:rsid w:val="0017775F"/>
    <w:rsid w:val="001C477B"/>
    <w:rsid w:val="00232ECA"/>
    <w:rsid w:val="002D3970"/>
    <w:rsid w:val="004423C2"/>
    <w:rsid w:val="00505E5F"/>
    <w:rsid w:val="005E66E7"/>
    <w:rsid w:val="007341C3"/>
    <w:rsid w:val="007425D9"/>
    <w:rsid w:val="00770928"/>
    <w:rsid w:val="00793798"/>
    <w:rsid w:val="00B34419"/>
    <w:rsid w:val="00BE1366"/>
    <w:rsid w:val="00C65C41"/>
    <w:rsid w:val="00C8338C"/>
    <w:rsid w:val="00D35C0C"/>
    <w:rsid w:val="00D85E84"/>
    <w:rsid w:val="00EF7529"/>
    <w:rsid w:val="00FD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5A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529"/>
    <w:rPr>
      <w:strike w:val="0"/>
      <w:dstrike w:val="0"/>
      <w:color w:val="333333"/>
      <w:u w:val="none"/>
      <w:effect w:val="none"/>
    </w:rPr>
  </w:style>
  <w:style w:type="paragraph" w:styleId="a4">
    <w:name w:val="Balloon Text"/>
    <w:basedOn w:val="a"/>
    <w:link w:val="Char"/>
    <w:rsid w:val="002D3970"/>
    <w:rPr>
      <w:sz w:val="18"/>
      <w:szCs w:val="18"/>
    </w:rPr>
  </w:style>
  <w:style w:type="character" w:customStyle="1" w:styleId="Char">
    <w:name w:val="批注框文本 Char"/>
    <w:basedOn w:val="a0"/>
    <w:link w:val="a4"/>
    <w:rsid w:val="002D3970"/>
    <w:rPr>
      <w:kern w:val="2"/>
      <w:sz w:val="18"/>
      <w:szCs w:val="18"/>
    </w:rPr>
  </w:style>
  <w:style w:type="character" w:styleId="a5">
    <w:name w:val="annotation reference"/>
    <w:basedOn w:val="a0"/>
    <w:rsid w:val="002D3970"/>
    <w:rPr>
      <w:sz w:val="21"/>
      <w:szCs w:val="21"/>
    </w:rPr>
  </w:style>
  <w:style w:type="paragraph" w:styleId="a6">
    <w:name w:val="annotation text"/>
    <w:basedOn w:val="a"/>
    <w:link w:val="Char0"/>
    <w:rsid w:val="002D3970"/>
    <w:pPr>
      <w:jc w:val="left"/>
    </w:pPr>
  </w:style>
  <w:style w:type="character" w:customStyle="1" w:styleId="Char0">
    <w:name w:val="批注文字 Char"/>
    <w:basedOn w:val="a0"/>
    <w:link w:val="a6"/>
    <w:rsid w:val="002D3970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2D3970"/>
    <w:rPr>
      <w:b/>
      <w:bCs/>
    </w:rPr>
  </w:style>
  <w:style w:type="character" w:customStyle="1" w:styleId="Char1">
    <w:name w:val="批注主题 Char"/>
    <w:basedOn w:val="Char0"/>
    <w:link w:val="a7"/>
    <w:rsid w:val="002D3970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F7529"/>
    <w:rPr>
      <w:strike w:val="0"/>
      <w:dstrike w:val="0"/>
      <w:color w:val="333333"/>
      <w:u w:val="none"/>
      <w:effect w:val="none"/>
    </w:rPr>
  </w:style>
  <w:style w:type="paragraph" w:styleId="a4">
    <w:name w:val="Balloon Text"/>
    <w:basedOn w:val="a"/>
    <w:link w:val="Char"/>
    <w:rsid w:val="002D3970"/>
    <w:rPr>
      <w:sz w:val="18"/>
      <w:szCs w:val="18"/>
    </w:rPr>
  </w:style>
  <w:style w:type="character" w:customStyle="1" w:styleId="Char">
    <w:name w:val="批注框文本 Char"/>
    <w:basedOn w:val="a0"/>
    <w:link w:val="a4"/>
    <w:rsid w:val="002D3970"/>
    <w:rPr>
      <w:kern w:val="2"/>
      <w:sz w:val="18"/>
      <w:szCs w:val="18"/>
    </w:rPr>
  </w:style>
  <w:style w:type="character" w:styleId="a5">
    <w:name w:val="annotation reference"/>
    <w:basedOn w:val="a0"/>
    <w:rsid w:val="002D3970"/>
    <w:rPr>
      <w:sz w:val="21"/>
      <w:szCs w:val="21"/>
    </w:rPr>
  </w:style>
  <w:style w:type="paragraph" w:styleId="a6">
    <w:name w:val="annotation text"/>
    <w:basedOn w:val="a"/>
    <w:link w:val="Char0"/>
    <w:rsid w:val="002D3970"/>
    <w:pPr>
      <w:jc w:val="left"/>
    </w:pPr>
  </w:style>
  <w:style w:type="character" w:customStyle="1" w:styleId="Char0">
    <w:name w:val="批注文字 Char"/>
    <w:basedOn w:val="a0"/>
    <w:link w:val="a6"/>
    <w:rsid w:val="002D3970"/>
    <w:rPr>
      <w:kern w:val="2"/>
      <w:sz w:val="21"/>
      <w:szCs w:val="24"/>
    </w:rPr>
  </w:style>
  <w:style w:type="paragraph" w:styleId="a7">
    <w:name w:val="annotation subject"/>
    <w:basedOn w:val="a6"/>
    <w:next w:val="a6"/>
    <w:link w:val="Char1"/>
    <w:rsid w:val="002D3970"/>
    <w:rPr>
      <w:b/>
      <w:bCs/>
    </w:rPr>
  </w:style>
  <w:style w:type="character" w:customStyle="1" w:styleId="Char1">
    <w:name w:val="批注主题 Char"/>
    <w:basedOn w:val="Char0"/>
    <w:link w:val="a7"/>
    <w:rsid w:val="002D397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://dingdingadmin.uncc.cn/MagicWorld/secondhand/comments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Links>
    <vt:vector size="6" baseType="variant">
      <vt:variant>
        <vt:i4>720987</vt:i4>
      </vt:variant>
      <vt:variant>
        <vt:i4>0</vt:i4>
      </vt:variant>
      <vt:variant>
        <vt:i4>0</vt:i4>
      </vt:variant>
      <vt:variant>
        <vt:i4>5</vt:i4>
      </vt:variant>
      <vt:variant>
        <vt:lpwstr>http://dingdingadmin.uncc.cn/MagicWorld/secondhand/comments.aspx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</dc:creator>
  <cp:keywords/>
  <cp:lastModifiedBy>zhangfeng</cp:lastModifiedBy>
  <cp:revision>5</cp:revision>
  <dcterms:created xsi:type="dcterms:W3CDTF">2010-05-08T04:45:00Z</dcterms:created>
  <dcterms:modified xsi:type="dcterms:W3CDTF">2010-05-09T15:04:00Z</dcterms:modified>
</cp:coreProperties>
</file>