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BAB52" w14:textId="7862B60D" w:rsidR="00E75A46" w:rsidRDefault="00E75A46" w:rsidP="00BC3165">
      <w:pPr>
        <w:rPr>
          <w:rFonts w:hint="eastAsia"/>
        </w:rPr>
      </w:pPr>
      <w:r>
        <w:rPr>
          <w:rFonts w:hint="eastAsia"/>
        </w:rPr>
        <w:t>以下</w:t>
      </w:r>
      <w:r>
        <w:rPr>
          <w:rFonts w:hint="eastAsia"/>
        </w:rPr>
        <w:t>3</w:t>
      </w:r>
      <w:r>
        <w:rPr>
          <w:rFonts w:hint="eastAsia"/>
        </w:rPr>
        <w:t>几条已经修复完成，可以查看：</w:t>
      </w:r>
    </w:p>
    <w:p w14:paraId="27D855E3" w14:textId="77777777" w:rsidR="00E75A46" w:rsidRDefault="00E75A46" w:rsidP="00BC3165">
      <w:pPr>
        <w:rPr>
          <w:rFonts w:hint="eastAsia"/>
        </w:rPr>
      </w:pPr>
    </w:p>
    <w:p w14:paraId="52A49EC9" w14:textId="77777777" w:rsidR="00BC3165" w:rsidRDefault="00BC3165" w:rsidP="00BC3165">
      <w:r>
        <w:rPr>
          <w:rFonts w:hint="eastAsia"/>
        </w:rPr>
        <w:t xml:space="preserve">1. </w:t>
      </w:r>
      <w:commentRangeStart w:id="0"/>
      <w:r>
        <w:rPr>
          <w:rFonts w:hint="eastAsia"/>
        </w:rPr>
        <w:t>分类导航只显示“金榜资讯”子类</w:t>
      </w:r>
      <w:commentRangeEnd w:id="0"/>
      <w:r>
        <w:rPr>
          <w:rStyle w:val="a3"/>
        </w:rPr>
        <w:commentReference w:id="0"/>
      </w:r>
    </w:p>
    <w:p w14:paraId="106C6F6C" w14:textId="77777777" w:rsidR="00BC3165" w:rsidRDefault="00BC3165" w:rsidP="00D30A86">
      <w:r>
        <w:rPr>
          <w:rFonts w:hint="eastAsia"/>
        </w:rPr>
        <w:t xml:space="preserve">2. </w:t>
      </w:r>
      <w:commentRangeStart w:id="1"/>
      <w:r>
        <w:rPr>
          <w:rFonts w:hint="eastAsia"/>
        </w:rPr>
        <w:t>资讯</w:t>
      </w:r>
      <w:r>
        <w:rPr>
          <w:rFonts w:hint="eastAsia"/>
        </w:rPr>
        <w:t>ID</w:t>
      </w:r>
      <w:r>
        <w:rPr>
          <w:rFonts w:hint="eastAsia"/>
        </w:rPr>
        <w:t>保持一致</w:t>
      </w:r>
      <w:commentRangeEnd w:id="1"/>
      <w:r>
        <w:rPr>
          <w:rStyle w:val="a3"/>
        </w:rPr>
        <w:commentReference w:id="1"/>
      </w:r>
    </w:p>
    <w:p w14:paraId="2AFB3304" w14:textId="77777777" w:rsidR="00BC3165" w:rsidRDefault="00BC3165" w:rsidP="00BC3165">
      <w:r>
        <w:rPr>
          <w:rFonts w:hint="eastAsia"/>
        </w:rPr>
        <w:t xml:space="preserve">4. </w:t>
      </w:r>
      <w:commentRangeStart w:id="2"/>
      <w:r>
        <w:rPr>
          <w:rFonts w:hint="eastAsia"/>
        </w:rPr>
        <w:t>资讯添加编辑分类选择</w:t>
      </w:r>
      <w:commentRangeEnd w:id="2"/>
      <w:r w:rsidR="00D30A86">
        <w:rPr>
          <w:rStyle w:val="a3"/>
        </w:rPr>
        <w:commentReference w:id="2"/>
      </w:r>
    </w:p>
    <w:p w14:paraId="01E0DD73" w14:textId="77777777" w:rsidR="00BC3165" w:rsidRDefault="00BC3165" w:rsidP="00BC3165">
      <w:r>
        <w:rPr>
          <w:rFonts w:hint="eastAsia"/>
        </w:rPr>
        <w:t xml:space="preserve">5. </w:t>
      </w:r>
      <w:commentRangeStart w:id="3"/>
      <w:r>
        <w:rPr>
          <w:rFonts w:hint="eastAsia"/>
        </w:rPr>
        <w:t>金榜资讯的分类信息</w:t>
      </w:r>
      <w:r w:rsidR="00D30A86">
        <w:rPr>
          <w:rFonts w:hint="eastAsia"/>
        </w:rPr>
        <w:t>删除失败</w:t>
      </w:r>
      <w:commentRangeEnd w:id="3"/>
      <w:r w:rsidR="00D30A86">
        <w:rPr>
          <w:rStyle w:val="a3"/>
        </w:rPr>
        <w:commentReference w:id="3"/>
      </w:r>
    </w:p>
    <w:p w14:paraId="2A9C32B6" w14:textId="77777777" w:rsidR="00BC3165" w:rsidRDefault="00BC3165" w:rsidP="00BC3165">
      <w:r>
        <w:rPr>
          <w:rFonts w:hint="eastAsia"/>
        </w:rPr>
        <w:t xml:space="preserve">6. </w:t>
      </w:r>
      <w:commentRangeStart w:id="4"/>
      <w:r>
        <w:rPr>
          <w:rFonts w:hint="eastAsia"/>
        </w:rPr>
        <w:t>解决方案大类下子类不显示（</w:t>
      </w:r>
      <w:r>
        <w:rPr>
          <w:rFonts w:hint="eastAsia"/>
        </w:rPr>
        <w:t>57</w:t>
      </w:r>
      <w:r>
        <w:rPr>
          <w:rFonts w:hint="eastAsia"/>
        </w:rPr>
        <w:t>）</w:t>
      </w:r>
      <w:commentRangeEnd w:id="4"/>
      <w:r w:rsidR="003315F2">
        <w:rPr>
          <w:rStyle w:val="a3"/>
        </w:rPr>
        <w:commentReference w:id="4"/>
      </w:r>
    </w:p>
    <w:p w14:paraId="455230DC" w14:textId="77777777" w:rsidR="00BC3165" w:rsidRDefault="00BC3165" w:rsidP="00BC3165">
      <w:r>
        <w:rPr>
          <w:rFonts w:hint="eastAsia"/>
        </w:rPr>
        <w:t xml:space="preserve">7. </w:t>
      </w:r>
      <w:commentRangeStart w:id="5"/>
      <w:r>
        <w:rPr>
          <w:rFonts w:hint="eastAsia"/>
        </w:rPr>
        <w:t>价格排序跟踪</w:t>
      </w:r>
      <w:commentRangeEnd w:id="5"/>
      <w:r w:rsidR="00D30A86">
        <w:rPr>
          <w:rStyle w:val="a3"/>
        </w:rPr>
        <w:commentReference w:id="5"/>
      </w:r>
    </w:p>
    <w:p w14:paraId="7D293000" w14:textId="77777777" w:rsidR="00D30A86" w:rsidRDefault="00D30A86" w:rsidP="00BC3165"/>
    <w:p w14:paraId="3023662A" w14:textId="77777777" w:rsidR="00D30A86" w:rsidRDefault="00D30A86" w:rsidP="00BC3165">
      <w:pPr>
        <w:rPr>
          <w:rFonts w:hint="eastAsia"/>
        </w:rPr>
      </w:pPr>
    </w:p>
    <w:p w14:paraId="4A5CD626" w14:textId="77777777" w:rsidR="00E75A46" w:rsidRDefault="00E75A46" w:rsidP="00BC3165">
      <w:pPr>
        <w:rPr>
          <w:rFonts w:hint="eastAsia"/>
        </w:rPr>
      </w:pPr>
    </w:p>
    <w:p w14:paraId="66903A22" w14:textId="77777777" w:rsidR="00E75A46" w:rsidRDefault="00E75A46" w:rsidP="00BC3165"/>
    <w:p w14:paraId="59131DF7" w14:textId="7DEF0768" w:rsidR="00D30A86" w:rsidRDefault="00E75A46" w:rsidP="00D30A86">
      <w:pPr>
        <w:rPr>
          <w:rFonts w:hint="eastAsia"/>
        </w:rPr>
      </w:pPr>
      <w:r>
        <w:rPr>
          <w:rFonts w:hint="eastAsia"/>
        </w:rPr>
        <w:t>由于工作量比预期较大，以下</w:t>
      </w:r>
      <w:r>
        <w:rPr>
          <w:rFonts w:hint="eastAsia"/>
        </w:rPr>
        <w:t>3</w:t>
      </w:r>
      <w:r>
        <w:rPr>
          <w:rFonts w:hint="eastAsia"/>
        </w:rPr>
        <w:t>条暂未完成，在周日晚上可确保全部完成。</w:t>
      </w:r>
      <w:bookmarkStart w:id="6" w:name="_GoBack"/>
      <w:bookmarkEnd w:id="6"/>
    </w:p>
    <w:p w14:paraId="691AA7E6" w14:textId="77777777" w:rsidR="00E75A46" w:rsidRDefault="00E75A46" w:rsidP="00D30A86"/>
    <w:p w14:paraId="4D717C39" w14:textId="39AB83DA" w:rsidR="00D30A86" w:rsidRDefault="00D30A86" w:rsidP="00BC3165">
      <w:r>
        <w:rPr>
          <w:rFonts w:hint="eastAsia"/>
        </w:rPr>
        <w:t xml:space="preserve">3. </w:t>
      </w:r>
      <w:r>
        <w:rPr>
          <w:rFonts w:hint="eastAsia"/>
        </w:rPr>
        <w:t>添加</w:t>
      </w:r>
      <w:r>
        <w:rPr>
          <w:rFonts w:hint="eastAsia"/>
        </w:rPr>
        <w:t>CKFINDER</w:t>
      </w:r>
    </w:p>
    <w:p w14:paraId="15A772DB" w14:textId="77777777" w:rsidR="00E75A46" w:rsidRDefault="00BC3165" w:rsidP="00BC3165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评论新增弹出层显示内容</w:t>
      </w:r>
    </w:p>
    <w:p w14:paraId="681DBA28" w14:textId="53EDE944" w:rsidR="00E75A46" w:rsidRDefault="00E75A46" w:rsidP="00BC3165">
      <w:r>
        <w:rPr>
          <w:rFonts w:hint="eastAsia"/>
        </w:rPr>
        <w:t xml:space="preserve">9. </w:t>
      </w:r>
      <w:r>
        <w:rPr>
          <w:rFonts w:hint="eastAsia"/>
        </w:rPr>
        <w:t>团购整体上线</w:t>
      </w:r>
    </w:p>
    <w:sectPr w:rsidR="00E75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微软中国" w:date="2010-07-02T17:09:00Z" w:initials="微软中国">
    <w:p w14:paraId="3B0369E9" w14:textId="77777777" w:rsidR="00BC3165" w:rsidRDefault="00BC316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已更改，但按照你们的要求恢复了原数据库中的分类信息，导致目前“金榜资讯”分类并不存在</w:t>
      </w:r>
    </w:p>
  </w:comment>
  <w:comment w:id="1" w:author="微软中国" w:date="2010-07-02T17:24:00Z" w:initials="微软中国">
    <w:p w14:paraId="0D02D70E" w14:textId="77777777" w:rsidR="00BC3165" w:rsidRDefault="00BC316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已更新了资讯分类与新闻的</w:t>
      </w:r>
      <w:r>
        <w:rPr>
          <w:rFonts w:hint="eastAsia"/>
        </w:rPr>
        <w:t>ID</w:t>
      </w:r>
      <w:r>
        <w:rPr>
          <w:rFonts w:hint="eastAsia"/>
        </w:rPr>
        <w:t>与原数据库中的</w:t>
      </w:r>
      <w:r>
        <w:rPr>
          <w:rFonts w:hint="eastAsia"/>
        </w:rPr>
        <w:t>ID</w:t>
      </w:r>
      <w:r w:rsidR="00D30A86">
        <w:rPr>
          <w:rFonts w:hint="eastAsia"/>
        </w:rPr>
        <w:t>一致，但需要注意到</w:t>
      </w:r>
      <w:r>
        <w:rPr>
          <w:rFonts w:hint="eastAsia"/>
        </w:rPr>
        <w:t>两者数据并不一致</w:t>
      </w:r>
    </w:p>
  </w:comment>
  <w:comment w:id="2" w:author="微软中国" w:date="2010-07-02T17:29:00Z" w:initials="微软中国">
    <w:p w14:paraId="4100EB88" w14:textId="77777777" w:rsidR="00D30A86" w:rsidRDefault="00D30A8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已添加</w:t>
      </w:r>
    </w:p>
  </w:comment>
  <w:comment w:id="3" w:author="微软中国" w:date="2010-07-02T17:33:00Z" w:initials="微软中国">
    <w:p w14:paraId="5B58AA21" w14:textId="77777777" w:rsidR="00D30A86" w:rsidRDefault="00D30A8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已修复</w:t>
      </w:r>
    </w:p>
  </w:comment>
  <w:comment w:id="4" w:author="微软中国" w:date="2010-07-02T18:02:00Z" w:initials="微软中国">
    <w:p w14:paraId="73839923" w14:textId="77777777" w:rsidR="003315F2" w:rsidRDefault="003315F2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已修复</w:t>
      </w:r>
    </w:p>
  </w:comment>
  <w:comment w:id="5" w:author="微软中国" w:date="2010-07-02T17:25:00Z" w:initials="微软中国">
    <w:p w14:paraId="1A96DC29" w14:textId="77777777" w:rsidR="00D30A86" w:rsidRDefault="00D30A8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已修复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0A81F1" w14:textId="77777777" w:rsidR="00C35464" w:rsidRDefault="00C35464" w:rsidP="00E75A46">
      <w:r>
        <w:separator/>
      </w:r>
    </w:p>
  </w:endnote>
  <w:endnote w:type="continuationSeparator" w:id="0">
    <w:p w14:paraId="08FD72A6" w14:textId="77777777" w:rsidR="00C35464" w:rsidRDefault="00C35464" w:rsidP="00E75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2B9769" w14:textId="77777777" w:rsidR="00C35464" w:rsidRDefault="00C35464" w:rsidP="00E75A46">
      <w:r>
        <w:separator/>
      </w:r>
    </w:p>
  </w:footnote>
  <w:footnote w:type="continuationSeparator" w:id="0">
    <w:p w14:paraId="567B6450" w14:textId="77777777" w:rsidR="00C35464" w:rsidRDefault="00C35464" w:rsidP="00E75A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165"/>
    <w:rsid w:val="003315F2"/>
    <w:rsid w:val="00BB5974"/>
    <w:rsid w:val="00BC3165"/>
    <w:rsid w:val="00C35464"/>
    <w:rsid w:val="00D30A86"/>
    <w:rsid w:val="00E7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0D7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C3165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BC3165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BC3165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BC3165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BC3165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BC316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C3165"/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E75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E75A46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E75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E75A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C3165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BC3165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BC3165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BC3165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BC3165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BC316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C3165"/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E75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E75A46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E75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E75A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29</Words>
  <Characters>166</Characters>
  <Application>Microsoft Office Word</Application>
  <DocSecurity>0</DocSecurity>
  <Lines>1</Lines>
  <Paragraphs>1</Paragraphs>
  <ScaleCrop>false</ScaleCrop>
  <Company>sina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微软中国</cp:lastModifiedBy>
  <cp:revision>2</cp:revision>
  <dcterms:created xsi:type="dcterms:W3CDTF">2010-07-02T09:04:00Z</dcterms:created>
  <dcterms:modified xsi:type="dcterms:W3CDTF">2010-07-02T10:11:00Z</dcterms:modified>
</cp:coreProperties>
</file>