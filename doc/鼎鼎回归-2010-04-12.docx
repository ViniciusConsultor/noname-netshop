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24565" w14:textId="77777777" w:rsidR="00C30FF1" w:rsidRDefault="00C30FF1" w:rsidP="00C30FF1">
      <w:pPr>
        <w:numPr>
          <w:ilvl w:val="0"/>
          <w:numId w:val="1"/>
        </w:numPr>
      </w:pPr>
      <w:commentRangeStart w:id="0"/>
      <w:r>
        <w:rPr>
          <w:rFonts w:hint="eastAsia"/>
        </w:rPr>
        <w:t>套装：购物流程（不允许修改）</w:t>
      </w:r>
      <w:commentRangeEnd w:id="0"/>
      <w:r>
        <w:rPr>
          <w:rStyle w:val="a5"/>
        </w:rPr>
        <w:commentReference w:id="0"/>
      </w:r>
    </w:p>
    <w:p w14:paraId="50A61999" w14:textId="30B8EC9B" w:rsidR="00C30FF1" w:rsidRPr="006D0640" w:rsidRDefault="00C30FF1" w:rsidP="00C30FF1">
      <w:pPr>
        <w:numPr>
          <w:ilvl w:val="0"/>
          <w:numId w:val="1"/>
        </w:numPr>
        <w:rPr>
          <w:color w:val="000000"/>
        </w:rPr>
      </w:pPr>
      <w:commentRangeStart w:id="1"/>
      <w:r>
        <w:rPr>
          <w:rFonts w:hint="eastAsia"/>
        </w:rPr>
        <w:t>经典、推荐：放入购物车的参数定义</w:t>
      </w:r>
      <w:r>
        <w:rPr>
          <w:rFonts w:hint="eastAsia"/>
        </w:rPr>
        <w:t xml:space="preserve"> </w:t>
      </w:r>
      <w:r>
        <w:rPr>
          <w:rFonts w:hint="eastAsia"/>
        </w:rPr>
        <w:t>经典：</w:t>
      </w:r>
      <w:proofErr w:type="spellStart"/>
      <w:r>
        <w:t>P</w:t>
      </w:r>
      <w:r>
        <w:rPr>
          <w:rFonts w:hint="eastAsia"/>
        </w:rPr>
        <w:t>id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qua,pid</w:t>
      </w:r>
      <w:proofErr w:type="spellEnd"/>
      <w:r>
        <w:rPr>
          <w:rFonts w:hint="eastAsia"/>
        </w:rPr>
        <w:t xml:space="preserve">-qua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= </w:t>
      </w:r>
      <w:r>
        <w:rPr>
          <w:rFonts w:hint="eastAsia"/>
        </w:rPr>
        <w:t>推荐：</w:t>
      </w:r>
      <w:proofErr w:type="spellStart"/>
      <w:r>
        <w:rPr>
          <w:rFonts w:hint="eastAsia"/>
        </w:rPr>
        <w:t>suitId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optype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</w:t>
      </w:r>
      <w:commentRangeEnd w:id="1"/>
      <w:r>
        <w:rPr>
          <w:rStyle w:val="a5"/>
        </w:rPr>
        <w:commentReference w:id="1"/>
      </w:r>
    </w:p>
    <w:p w14:paraId="0F30F24E" w14:textId="77777777" w:rsidR="00C30FF1" w:rsidRDefault="00C30FF1" w:rsidP="00C30FF1">
      <w:pPr>
        <w:numPr>
          <w:ilvl w:val="0"/>
          <w:numId w:val="1"/>
        </w:numPr>
        <w:rPr>
          <w:rFonts w:hint="eastAsia"/>
          <w:color w:val="000000"/>
        </w:rPr>
      </w:pPr>
      <w:r w:rsidRPr="002B25A4">
        <w:rPr>
          <w:rFonts w:hint="eastAsia"/>
          <w:color w:val="000000"/>
        </w:rPr>
        <w:t>魔力世界页面自动发布</w:t>
      </w:r>
    </w:p>
    <w:p w14:paraId="40CA6479" w14:textId="4FFD7634" w:rsidR="00C30FF1" w:rsidRPr="00C30FF1" w:rsidRDefault="00C30FF1" w:rsidP="002B112A">
      <w:pPr>
        <w:numPr>
          <w:ilvl w:val="0"/>
          <w:numId w:val="1"/>
        </w:numPr>
        <w:rPr>
          <w:rFonts w:hint="eastAsia"/>
        </w:rPr>
      </w:pPr>
      <w:r w:rsidRPr="00C30FF1">
        <w:rPr>
          <w:rFonts w:hint="eastAsia"/>
          <w:color w:val="000000"/>
        </w:rPr>
        <w:t>金榜资讯自动发布</w:t>
      </w:r>
    </w:p>
    <w:p w14:paraId="78CB5D5E" w14:textId="77777777" w:rsidR="00C30FF1" w:rsidRDefault="00C30FF1" w:rsidP="00C30FF1">
      <w:pPr>
        <w:numPr>
          <w:ilvl w:val="0"/>
          <w:numId w:val="1"/>
        </w:numPr>
      </w:pPr>
      <w:commentRangeStart w:id="2"/>
      <w:r>
        <w:rPr>
          <w:rFonts w:hint="eastAsia"/>
        </w:rPr>
        <w:t>当品添加，状态有误</w:t>
      </w:r>
      <w:commentRangeEnd w:id="2"/>
      <w:r>
        <w:rPr>
          <w:rStyle w:val="a5"/>
        </w:rPr>
        <w:commentReference w:id="2"/>
      </w:r>
    </w:p>
    <w:p w14:paraId="2CC9EABE" w14:textId="77777777" w:rsidR="00C30FF1" w:rsidRDefault="00C30FF1" w:rsidP="00C30FF1">
      <w:pPr>
        <w:numPr>
          <w:ilvl w:val="0"/>
          <w:numId w:val="1"/>
        </w:numPr>
      </w:pPr>
      <w:commentRangeStart w:id="3"/>
      <w:r>
        <w:rPr>
          <w:rFonts w:hint="eastAsia"/>
        </w:rPr>
        <w:t>添加二手商品后打开列表错误</w:t>
      </w:r>
      <w:commentRangeEnd w:id="3"/>
      <w:r>
        <w:rPr>
          <w:rStyle w:val="a5"/>
        </w:rPr>
        <w:commentReference w:id="3"/>
      </w:r>
    </w:p>
    <w:p w14:paraId="54661F20" w14:textId="441F6E87" w:rsidR="00C30FF1" w:rsidRDefault="00C30FF1" w:rsidP="00C30FF1">
      <w:pPr>
        <w:numPr>
          <w:ilvl w:val="0"/>
          <w:numId w:val="1"/>
        </w:numPr>
      </w:pPr>
      <w:commentRangeStart w:id="4"/>
      <w:r>
        <w:rPr>
          <w:rFonts w:hint="eastAsia"/>
        </w:rPr>
        <w:t>添加二手商品地区选择完整性检测错误</w:t>
      </w:r>
      <w:commentRangeEnd w:id="4"/>
      <w:r>
        <w:rPr>
          <w:rStyle w:val="a5"/>
        </w:rPr>
        <w:commentReference w:id="4"/>
      </w:r>
      <w:r w:rsidRPr="00C30FF1">
        <w:t xml:space="preserve"> </w:t>
      </w:r>
    </w:p>
    <w:p w14:paraId="7FDF884D" w14:textId="4A701202" w:rsidR="00F17D30" w:rsidRDefault="00C30FF1" w:rsidP="00C30FF1">
      <w:pPr>
        <w:numPr>
          <w:ilvl w:val="0"/>
          <w:numId w:val="1"/>
        </w:numPr>
        <w:rPr>
          <w:rFonts w:hint="eastAsia"/>
        </w:rPr>
      </w:pPr>
      <w:commentRangeStart w:id="5"/>
      <w:r>
        <w:rPr>
          <w:rFonts w:hint="eastAsia"/>
        </w:rPr>
        <w:t>推荐套装图片不显示</w:t>
      </w:r>
      <w:commentRangeEnd w:id="5"/>
      <w:r>
        <w:rPr>
          <w:rStyle w:val="a5"/>
        </w:rPr>
        <w:commentReference w:id="5"/>
      </w:r>
    </w:p>
    <w:p w14:paraId="7FF71DE5" w14:textId="77777777" w:rsidR="00C30FF1" w:rsidRDefault="00C30FF1">
      <w:bookmarkStart w:id="6" w:name="_GoBack"/>
      <w:bookmarkEnd w:id="6"/>
    </w:p>
    <w:sectPr w:rsidR="00C30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feng" w:date="2010-04-12T21:01:00Z" w:initials="z">
    <w:p w14:paraId="0F1AD975" w14:textId="184B1D18" w:rsidR="00C30FF1" w:rsidRDefault="00C30FF1" w:rsidP="00C30FF1">
      <w:pPr>
        <w:pStyle w:val="a6"/>
      </w:pPr>
      <w:r>
        <w:rPr>
          <w:rStyle w:val="a5"/>
        </w:rPr>
        <w:annotationRef/>
      </w:r>
      <w:r w:rsidR="00B226A6">
        <w:rPr>
          <w:rFonts w:hint="eastAsia"/>
        </w:rPr>
        <w:t>已完成</w:t>
      </w:r>
    </w:p>
  </w:comment>
  <w:comment w:id="1" w:author="zhangfeng" w:date="2010-04-12T21:01:00Z" w:initials="z">
    <w:p w14:paraId="141524EA" w14:textId="077F3BC2" w:rsidR="00C30FF1" w:rsidRDefault="00C30FF1" w:rsidP="00C30FF1">
      <w:pPr>
        <w:pStyle w:val="a6"/>
      </w:pPr>
      <w:r>
        <w:rPr>
          <w:rStyle w:val="a5"/>
        </w:rPr>
        <w:annotationRef/>
      </w:r>
      <w:r w:rsidR="00B226A6">
        <w:rPr>
          <w:rFonts w:hint="eastAsia"/>
        </w:rPr>
        <w:t>已完成</w:t>
      </w:r>
    </w:p>
  </w:comment>
  <w:comment w:id="2" w:author="zhangfeng" w:date="2010-04-12T21:01:00Z" w:initials="z">
    <w:p w14:paraId="6A321BCA" w14:textId="693C96DD" w:rsidR="00C30FF1" w:rsidRDefault="00C30FF1" w:rsidP="00C30FF1">
      <w:pPr>
        <w:pStyle w:val="a6"/>
      </w:pPr>
      <w:r>
        <w:rPr>
          <w:rStyle w:val="a5"/>
        </w:rPr>
        <w:annotationRef/>
      </w:r>
      <w:r w:rsidR="00B226A6">
        <w:t>D</w:t>
      </w:r>
      <w:r w:rsidR="00B226A6">
        <w:rPr>
          <w:rFonts w:hint="eastAsia"/>
        </w:rPr>
        <w:t>one</w:t>
      </w:r>
    </w:p>
  </w:comment>
  <w:comment w:id="3" w:author="zhangfeng" w:date="2010-04-12T20:12:00Z" w:initials="z">
    <w:p w14:paraId="1F60F112" w14:textId="77777777" w:rsidR="00C30FF1" w:rsidRDefault="00C30FF1" w:rsidP="00C30FF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DONE</w:t>
      </w:r>
    </w:p>
  </w:comment>
  <w:comment w:id="4" w:author="zhangfeng" w:date="2010-04-12T20:12:00Z" w:initials="z">
    <w:p w14:paraId="650D0D76" w14:textId="77777777" w:rsidR="00C30FF1" w:rsidRDefault="00C30FF1" w:rsidP="00C30FF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DONE</w:t>
      </w:r>
    </w:p>
  </w:comment>
  <w:comment w:id="5" w:author="zhangfeng" w:date="2010-04-12T20:13:00Z" w:initials="z">
    <w:p w14:paraId="59FFC46D" w14:textId="77777777" w:rsidR="00C30FF1" w:rsidRDefault="00C30FF1" w:rsidP="00C30FF1">
      <w:pPr>
        <w:pStyle w:val="a6"/>
      </w:pPr>
      <w:r>
        <w:rPr>
          <w:rStyle w:val="a5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36DAC8" w14:textId="77777777" w:rsidR="00CC7A1C" w:rsidRDefault="00CC7A1C" w:rsidP="00C30FF1">
      <w:r>
        <w:separator/>
      </w:r>
    </w:p>
  </w:endnote>
  <w:endnote w:type="continuationSeparator" w:id="0">
    <w:p w14:paraId="75286177" w14:textId="77777777" w:rsidR="00CC7A1C" w:rsidRDefault="00CC7A1C" w:rsidP="00C30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7F2BC0" w14:textId="77777777" w:rsidR="00CC7A1C" w:rsidRDefault="00CC7A1C" w:rsidP="00C30FF1">
      <w:r>
        <w:separator/>
      </w:r>
    </w:p>
  </w:footnote>
  <w:footnote w:type="continuationSeparator" w:id="0">
    <w:p w14:paraId="65035B0A" w14:textId="77777777" w:rsidR="00CC7A1C" w:rsidRDefault="00CC7A1C" w:rsidP="00C30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32859"/>
    <w:multiLevelType w:val="hybridMultilevel"/>
    <w:tmpl w:val="B5B8FDCE"/>
    <w:lvl w:ilvl="0" w:tplc="7012E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C0C"/>
    <w:rsid w:val="002B112A"/>
    <w:rsid w:val="003F0D62"/>
    <w:rsid w:val="006D0640"/>
    <w:rsid w:val="00B226A6"/>
    <w:rsid w:val="00C30FF1"/>
    <w:rsid w:val="00CC7A1C"/>
    <w:rsid w:val="00ED6D91"/>
    <w:rsid w:val="00F17D30"/>
    <w:rsid w:val="00F9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2FD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F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0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0F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0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0FF1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C30FF1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C30FF1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C30FF1"/>
  </w:style>
  <w:style w:type="paragraph" w:styleId="a7">
    <w:name w:val="Balloon Text"/>
    <w:basedOn w:val="a"/>
    <w:link w:val="Char2"/>
    <w:uiPriority w:val="99"/>
    <w:semiHidden/>
    <w:unhideWhenUsed/>
    <w:rsid w:val="00C30FF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30FF1"/>
    <w:rPr>
      <w:sz w:val="18"/>
      <w:szCs w:val="18"/>
    </w:rPr>
  </w:style>
  <w:style w:type="paragraph" w:styleId="a8">
    <w:name w:val="List Paragraph"/>
    <w:basedOn w:val="a"/>
    <w:uiPriority w:val="34"/>
    <w:qFormat/>
    <w:rsid w:val="00C30FF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F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0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0F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0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0FF1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C30FF1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C30FF1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C30FF1"/>
  </w:style>
  <w:style w:type="paragraph" w:styleId="a7">
    <w:name w:val="Balloon Text"/>
    <w:basedOn w:val="a"/>
    <w:link w:val="Char2"/>
    <w:uiPriority w:val="99"/>
    <w:semiHidden/>
    <w:unhideWhenUsed/>
    <w:rsid w:val="00C30FF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30FF1"/>
    <w:rPr>
      <w:sz w:val="18"/>
      <w:szCs w:val="18"/>
    </w:rPr>
  </w:style>
  <w:style w:type="paragraph" w:styleId="a8">
    <w:name w:val="List Paragraph"/>
    <w:basedOn w:val="a"/>
    <w:uiPriority w:val="34"/>
    <w:qFormat/>
    <w:rsid w:val="00C30F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</Words>
  <Characters>139</Characters>
  <Application>Microsoft Office Word</Application>
  <DocSecurity>0</DocSecurity>
  <Lines>1</Lines>
  <Paragraphs>1</Paragraphs>
  <ScaleCrop>false</ScaleCrop>
  <Company>sina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4</cp:revision>
  <dcterms:created xsi:type="dcterms:W3CDTF">2010-04-12T12:01:00Z</dcterms:created>
  <dcterms:modified xsi:type="dcterms:W3CDTF">2010-04-12T13:08:00Z</dcterms:modified>
</cp:coreProperties>
</file>